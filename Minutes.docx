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E717C1" w:rsidRPr="00D60069" w14:paraId="05915F56" w14:textId="77777777" w:rsidTr="005F4661">
        <w:tc>
          <w:tcPr>
            <w:tcW w:w="7650" w:type="dxa"/>
          </w:tcPr>
          <w:p w14:paraId="53398884" w14:textId="15B2167A" w:rsidR="00E717C1" w:rsidRPr="00D60069" w:rsidRDefault="00E717C1" w:rsidP="005F4661">
            <w:pPr>
              <w:pStyle w:val="Title"/>
            </w:pPr>
            <w:sdt>
              <w:sdtPr>
                <w:id w:val="1993902982"/>
                <w:placeholder>
                  <w:docPart w:val="9BE6F791F1F44243A8BA4A18E8C2EC84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 w:rsidR="00E07C71">
              <w:t xml:space="preserve"> 01</w:t>
            </w:r>
            <w:bookmarkStart w:id="0" w:name="_GoBack"/>
            <w:bookmarkEnd w:id="0"/>
          </w:p>
        </w:tc>
        <w:tc>
          <w:tcPr>
            <w:tcW w:w="2574" w:type="dxa"/>
            <w:vAlign w:val="bottom"/>
          </w:tcPr>
          <w:p w14:paraId="613713AE" w14:textId="77777777" w:rsidR="00E717C1" w:rsidRPr="00D60069" w:rsidRDefault="00E717C1" w:rsidP="005F4661">
            <w:pPr>
              <w:pStyle w:val="Heading3"/>
            </w:pPr>
            <w:r>
              <w:t>02 Feb 2018</w:t>
            </w:r>
          </w:p>
          <w:p w14:paraId="18FAF15A" w14:textId="77777777" w:rsidR="00E717C1" w:rsidRPr="00D60069" w:rsidRDefault="00E717C1" w:rsidP="005F4661">
            <w:pPr>
              <w:pStyle w:val="Heading3"/>
            </w:pPr>
            <w:r>
              <w:t>3.00 PM</w:t>
            </w:r>
          </w:p>
          <w:sdt>
            <w:sdtPr>
              <w:alias w:val="Location"/>
              <w:tag w:val="Location"/>
              <w:id w:val="807176140"/>
              <w:placeholder>
                <w:docPart w:val="0BDFBB52216E49FBB7F4BF5AA4779552"/>
              </w:placeholder>
              <w:temporary/>
              <w:showingPlcHdr/>
              <w15:appearance w15:val="hidden"/>
            </w:sdtPr>
            <w:sdtContent>
              <w:p w14:paraId="6E09B5D3" w14:textId="77777777" w:rsidR="00E717C1" w:rsidRPr="00D60069" w:rsidRDefault="00E717C1" w:rsidP="005F4661">
                <w:pPr>
                  <w:pStyle w:val="Heading3"/>
                </w:pPr>
                <w:r w:rsidRPr="00D60069">
                  <w:t>Location</w:t>
                </w:r>
              </w:p>
            </w:sdtContent>
          </w:sdt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E717C1" w:rsidRPr="00D60069" w14:paraId="0E64B269" w14:textId="77777777" w:rsidTr="005F4661">
        <w:sdt>
          <w:sdtPr>
            <w:id w:val="-178353440"/>
            <w:placeholder>
              <w:docPart w:val="F0B4FA44573A488F84780D7DC64F53A1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35030723" w14:textId="77777777" w:rsidR="00E717C1" w:rsidRPr="00D60069" w:rsidRDefault="00E717C1" w:rsidP="005F4661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50359996" w14:textId="77777777" w:rsidR="00E717C1" w:rsidRPr="00D60069" w:rsidRDefault="00E717C1" w:rsidP="005F4661">
            <w:pPr>
              <w:spacing w:after="80"/>
            </w:pPr>
            <w:proofErr w:type="spellStart"/>
            <w:r>
              <w:t>Gadiraju</w:t>
            </w:r>
            <w:proofErr w:type="spellEnd"/>
            <w:r>
              <w:t>, Karthik Varma</w:t>
            </w:r>
          </w:p>
        </w:tc>
        <w:tc>
          <w:tcPr>
            <w:tcW w:w="1779" w:type="dxa"/>
            <w:tcMar>
              <w:top w:w="144" w:type="dxa"/>
            </w:tcMar>
          </w:tcPr>
          <w:p w14:paraId="33520176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296190316"/>
                <w:placeholder>
                  <w:docPart w:val="C7D0D6E0F68F4C4894C70D4785A2E49C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C0EC9E8" w14:textId="77777777" w:rsidR="00E717C1" w:rsidRPr="00D60069" w:rsidRDefault="00E717C1" w:rsidP="005F4661">
            <w:pPr>
              <w:spacing w:after="80"/>
            </w:pPr>
            <w:r>
              <w:t>Informal Meeting</w:t>
            </w:r>
          </w:p>
        </w:tc>
      </w:tr>
      <w:tr w:rsidR="00E717C1" w:rsidRPr="00D60069" w14:paraId="0E81E4FD" w14:textId="77777777" w:rsidTr="005F4661">
        <w:sdt>
          <w:sdtPr>
            <w:id w:val="1627586767"/>
            <w:placeholder>
              <w:docPart w:val="22483287BCA54CA2A8BF06D80F2F54FB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481D13A0" w14:textId="77777777" w:rsidR="00E717C1" w:rsidRPr="00D60069" w:rsidRDefault="00E717C1" w:rsidP="005F4661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1E86C4C8" w14:textId="77777777" w:rsidR="00E717C1" w:rsidRPr="00D60069" w:rsidRDefault="00E717C1" w:rsidP="005F466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</w:tc>
        <w:tc>
          <w:tcPr>
            <w:tcW w:w="1779" w:type="dxa"/>
          </w:tcPr>
          <w:p w14:paraId="3337F676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1501318560"/>
                <w:placeholder>
                  <w:docPart w:val="AFF101A267EF4D2DBBF7F10008FE77FD"/>
                </w:placeholder>
                <w:temporary/>
                <w:showingPlcHdr/>
                <w15:appearance w15:val="hidden"/>
              </w:sdtPr>
              <w:sdtContent>
                <w:r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04F6E37D" w14:textId="77777777" w:rsidR="00E717C1" w:rsidRPr="00D60069" w:rsidRDefault="00E717C1" w:rsidP="005F4661">
            <w:pPr>
              <w:spacing w:after="80"/>
            </w:pPr>
            <w:r>
              <w:t>Huang, Ivan</w:t>
            </w:r>
          </w:p>
        </w:tc>
      </w:tr>
      <w:tr w:rsidR="00E717C1" w:rsidRPr="00D60069" w14:paraId="2EEF5948" w14:textId="77777777" w:rsidTr="005F4661">
        <w:tc>
          <w:tcPr>
            <w:tcW w:w="1946" w:type="dxa"/>
          </w:tcPr>
          <w:p w14:paraId="283A88B1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1279831659"/>
                <w:placeholder>
                  <w:docPart w:val="63FE4EBB1AC24E8FACB757C5B1CFC89D"/>
                </w:placeholder>
                <w:temporary/>
                <w:showingPlcHdr/>
                <w15:appearance w15:val="hidden"/>
              </w:sdtPr>
              <w:sdtContent>
                <w:r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689AAC6A" w14:textId="77777777" w:rsidR="00E717C1" w:rsidRPr="00D60069" w:rsidRDefault="00E717C1" w:rsidP="005F4661">
            <w:pPr>
              <w:spacing w:after="80"/>
            </w:pPr>
            <w:proofErr w:type="spellStart"/>
            <w:r>
              <w:t>Donala</w:t>
            </w:r>
            <w:proofErr w:type="spellEnd"/>
            <w:r>
              <w:t>, Suma Madhuri</w:t>
            </w:r>
          </w:p>
        </w:tc>
        <w:tc>
          <w:tcPr>
            <w:tcW w:w="1779" w:type="dxa"/>
          </w:tcPr>
          <w:p w14:paraId="10D54E9B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62353998" w14:textId="77777777" w:rsidR="00E717C1" w:rsidRPr="00D60069" w:rsidRDefault="00E717C1" w:rsidP="005F4661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E717C1" w:rsidRPr="00D60069" w14:paraId="75CFBD1C" w14:textId="77777777" w:rsidTr="005F4661">
        <w:tc>
          <w:tcPr>
            <w:tcW w:w="1980" w:type="dxa"/>
            <w:tcMar>
              <w:top w:w="144" w:type="dxa"/>
            </w:tcMar>
          </w:tcPr>
          <w:p w14:paraId="2F40E990" w14:textId="77777777" w:rsidR="00E717C1" w:rsidRPr="00D60069" w:rsidRDefault="00E717C1" w:rsidP="005F4661">
            <w:pPr>
              <w:pStyle w:val="Heading2"/>
            </w:pPr>
            <w:sdt>
              <w:sdtPr>
                <w:id w:val="-1478754128"/>
                <w:placeholder>
                  <w:docPart w:val="D8BF783141354F13A85A4EE4E3BF1B16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84CFAF3" w14:textId="77777777" w:rsidR="00E717C1" w:rsidRDefault="00E717C1" w:rsidP="005F4661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6C441A9C" w14:textId="77777777" w:rsidR="00E717C1" w:rsidRDefault="00E717C1" w:rsidP="005F4661">
            <w:r>
              <w:t>Huang, Ivan</w:t>
            </w:r>
          </w:p>
          <w:p w14:paraId="0BBDC6D0" w14:textId="77777777" w:rsidR="00E717C1" w:rsidRDefault="00E717C1" w:rsidP="005F466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  <w:p w14:paraId="0A80E206" w14:textId="77777777" w:rsidR="00E717C1" w:rsidRDefault="00E717C1" w:rsidP="005F4661">
            <w:proofErr w:type="spellStart"/>
            <w:r>
              <w:t>Donala</w:t>
            </w:r>
            <w:proofErr w:type="spellEnd"/>
            <w:r>
              <w:t>, Suma Madhuri</w:t>
            </w:r>
          </w:p>
          <w:p w14:paraId="0D6BA619" w14:textId="77777777" w:rsidR="00E717C1" w:rsidRPr="00D60069" w:rsidRDefault="00E717C1" w:rsidP="005F4661">
            <w:r>
              <w:t>Kanagaraj, Raghul Raj</w:t>
            </w:r>
          </w:p>
        </w:tc>
      </w:tr>
      <w:tr w:rsidR="00E717C1" w:rsidRPr="00D60069" w14:paraId="43D24D11" w14:textId="77777777" w:rsidTr="005F4661">
        <w:tc>
          <w:tcPr>
            <w:tcW w:w="1980" w:type="dxa"/>
          </w:tcPr>
          <w:p w14:paraId="3D96C592" w14:textId="77777777" w:rsidR="00E717C1" w:rsidRPr="00D60069" w:rsidRDefault="00E717C1" w:rsidP="005F4661">
            <w:pPr>
              <w:pStyle w:val="Heading2"/>
            </w:pPr>
          </w:p>
        </w:tc>
        <w:tc>
          <w:tcPr>
            <w:tcW w:w="8244" w:type="dxa"/>
          </w:tcPr>
          <w:p w14:paraId="5C26492E" w14:textId="77777777" w:rsidR="00E717C1" w:rsidRPr="00D60069" w:rsidRDefault="00E717C1" w:rsidP="005F4661"/>
        </w:tc>
      </w:tr>
    </w:tbl>
    <w:sdt>
      <w:sdtPr>
        <w:id w:val="-1520224332"/>
        <w:placeholder>
          <w:docPart w:val="1C182A20C8304A07BF4DFCA58BD4A259"/>
        </w:placeholder>
        <w:temporary/>
        <w:showingPlcHdr/>
        <w15:appearance w15:val="hidden"/>
      </w:sdtPr>
      <w:sdtContent>
        <w:p w14:paraId="75E35978" w14:textId="77777777" w:rsidR="00E717C1" w:rsidRPr="00D60069" w:rsidRDefault="00E717C1" w:rsidP="00E717C1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E717C1" w:rsidRPr="00D60069" w14:paraId="25CA84A2" w14:textId="77777777" w:rsidTr="005F4661">
        <w:tc>
          <w:tcPr>
            <w:tcW w:w="1620" w:type="dxa"/>
          </w:tcPr>
          <w:p w14:paraId="2DEC37B2" w14:textId="77777777" w:rsidR="00E717C1" w:rsidRPr="00D60069" w:rsidRDefault="00E717C1" w:rsidP="005F4661">
            <w:pPr>
              <w:pStyle w:val="Heading2"/>
            </w:pPr>
            <w:sdt>
              <w:sdtPr>
                <w:id w:val="1454285200"/>
                <w:placeholder>
                  <w:docPart w:val="89B48768AEB346749E1CE455A8FA61DA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A217F1B" w14:textId="77777777" w:rsidR="00E717C1" w:rsidRPr="00D60069" w:rsidRDefault="00E717C1" w:rsidP="005F4661">
            <w:r>
              <w:t xml:space="preserve">Project Descriptions and Cover page </w:t>
            </w:r>
          </w:p>
        </w:tc>
        <w:tc>
          <w:tcPr>
            <w:tcW w:w="1324" w:type="dxa"/>
          </w:tcPr>
          <w:p w14:paraId="521607AC" w14:textId="77777777" w:rsidR="00E717C1" w:rsidRPr="00D60069" w:rsidRDefault="00E717C1" w:rsidP="005F4661">
            <w:pPr>
              <w:pStyle w:val="Heading2"/>
            </w:pPr>
            <w:sdt>
              <w:sdtPr>
                <w:id w:val="1896780394"/>
                <w:placeholder>
                  <w:docPart w:val="EF79F4860C3F4F078D4A1843AB37ACA1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2313BA9" w14:textId="77777777" w:rsidR="00E717C1" w:rsidRPr="00D60069" w:rsidRDefault="00E717C1" w:rsidP="005F4661">
            <w:r>
              <w:t>Kanagaraj, Raghul Raj</w:t>
            </w:r>
          </w:p>
        </w:tc>
      </w:tr>
    </w:tbl>
    <w:p w14:paraId="654F0434" w14:textId="77777777" w:rsidR="00E717C1" w:rsidRPr="00D60069" w:rsidRDefault="00E717C1" w:rsidP="00E717C1">
      <w:pPr>
        <w:pStyle w:val="Heading4"/>
      </w:pPr>
      <w:sdt>
        <w:sdtPr>
          <w:id w:val="1015656921"/>
          <w:placeholder>
            <w:docPart w:val="8DC35EEAC73E41B3BFDE97ACB1DC34C6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2361386D" w14:textId="77777777" w:rsidR="00E717C1" w:rsidRPr="00D60069" w:rsidRDefault="00E717C1" w:rsidP="00E717C1">
      <w:r>
        <w:t>To define the basic roles and describe about system</w:t>
      </w:r>
    </w:p>
    <w:p w14:paraId="63BE78E6" w14:textId="77777777" w:rsidR="00E717C1" w:rsidRPr="00D60069" w:rsidRDefault="00E717C1" w:rsidP="00E717C1">
      <w:pPr>
        <w:pStyle w:val="Heading4"/>
      </w:pPr>
      <w:sdt>
        <w:sdtPr>
          <w:id w:val="1095981220"/>
          <w:placeholder>
            <w:docPart w:val="9A63FE3154C748318B450816301C7BF5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1D30FE73" w14:textId="77777777" w:rsidR="00E717C1" w:rsidRPr="00D60069" w:rsidRDefault="00E717C1" w:rsidP="00E717C1">
      <w:r>
        <w:t>The basic roles for the system have been defined.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E717C1" w:rsidRPr="00D60069" w14:paraId="40DCA396" w14:textId="77777777" w:rsidTr="005F4661">
        <w:trPr>
          <w:tblHeader/>
        </w:trPr>
        <w:tc>
          <w:tcPr>
            <w:tcW w:w="5310" w:type="dxa"/>
            <w:vAlign w:val="bottom"/>
          </w:tcPr>
          <w:p w14:paraId="7B9E5505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-440455694"/>
                <w:placeholder>
                  <w:docPart w:val="06971D2A462D4ACA96DBDAD6799BEEAD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04309974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-216899642"/>
                <w:placeholder>
                  <w:docPart w:val="775152C9E36F4E4DBA5FE3509F0B1D9D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77BBBB3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2044242243"/>
                <w:placeholder>
                  <w:docPart w:val="4F4DD7CEA6DE43CBBFBDB7CC0C2140A7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E717C1" w:rsidRPr="00D60069" w14:paraId="3BDA9038" w14:textId="77777777" w:rsidTr="005F4661">
        <w:tc>
          <w:tcPr>
            <w:tcW w:w="5310" w:type="dxa"/>
          </w:tcPr>
          <w:p w14:paraId="6B7C77FF" w14:textId="77777777" w:rsidR="00E717C1" w:rsidRPr="00D60069" w:rsidRDefault="00E717C1" w:rsidP="005F4661">
            <w:pPr>
              <w:pStyle w:val="ListBullet"/>
              <w:spacing w:after="80"/>
            </w:pPr>
            <w:r>
              <w:t xml:space="preserve">Create </w:t>
            </w:r>
            <w:proofErr w:type="spellStart"/>
            <w:r>
              <w:t>Github</w:t>
            </w:r>
            <w:proofErr w:type="spellEnd"/>
            <w:r>
              <w:t xml:space="preserve"> and share the link</w:t>
            </w:r>
          </w:p>
        </w:tc>
        <w:tc>
          <w:tcPr>
            <w:tcW w:w="3060" w:type="dxa"/>
          </w:tcPr>
          <w:p w14:paraId="21146EEB" w14:textId="77777777" w:rsidR="00E717C1" w:rsidRDefault="00E717C1" w:rsidP="005F4661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27EFFBD3" w14:textId="77777777" w:rsidR="00E717C1" w:rsidRDefault="00E717C1" w:rsidP="005F4661">
            <w:r>
              <w:t>Huang, Ivan</w:t>
            </w:r>
          </w:p>
          <w:p w14:paraId="3C9C87F2" w14:textId="77777777" w:rsidR="00E717C1" w:rsidRDefault="00E717C1" w:rsidP="005F466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  <w:p w14:paraId="5C1834E4" w14:textId="77777777" w:rsidR="00E717C1" w:rsidRDefault="00E717C1" w:rsidP="005F4661">
            <w:proofErr w:type="spellStart"/>
            <w:r>
              <w:t>Donala</w:t>
            </w:r>
            <w:proofErr w:type="spellEnd"/>
            <w:r>
              <w:t>, Suma Madhuri</w:t>
            </w:r>
          </w:p>
          <w:p w14:paraId="27B1F0D6" w14:textId="77777777" w:rsidR="00E717C1" w:rsidRPr="00D60069" w:rsidRDefault="00E717C1" w:rsidP="005F4661">
            <w:pPr>
              <w:spacing w:after="80"/>
            </w:pPr>
            <w:r>
              <w:t>Kanagaraj, Raghul Raj</w:t>
            </w:r>
          </w:p>
        </w:tc>
        <w:tc>
          <w:tcPr>
            <w:tcW w:w="1854" w:type="dxa"/>
          </w:tcPr>
          <w:p w14:paraId="70710BB2" w14:textId="77777777" w:rsidR="00E717C1" w:rsidRPr="00D60069" w:rsidRDefault="00E717C1" w:rsidP="005F4661">
            <w:pPr>
              <w:spacing w:after="80"/>
            </w:pPr>
            <w:r>
              <w:t>06 Feb 2018</w:t>
            </w:r>
          </w:p>
        </w:tc>
      </w:tr>
    </w:tbl>
    <w:p w14:paraId="4ADB8531" w14:textId="77777777" w:rsidR="00E717C1" w:rsidRPr="00D60069" w:rsidRDefault="00E717C1" w:rsidP="00E717C1">
      <w:pPr>
        <w:pStyle w:val="Heading1"/>
      </w:pPr>
      <w:sdt>
        <w:sdtPr>
          <w:id w:val="-1070884721"/>
          <w:placeholder>
            <w:docPart w:val="7AF28E3CE4F54B0195629C23A187CCCA"/>
          </w:placeholder>
          <w:temporary/>
          <w:showingPlcHdr/>
          <w15:appearance w15:val="hidden"/>
        </w:sdtPr>
        <w:sdtContent>
          <w:r w:rsidRPr="00D60069">
            <w:t>Other Information</w:t>
          </w:r>
        </w:sdtContent>
      </w:sdt>
    </w:p>
    <w:p w14:paraId="62918243" w14:textId="77777777" w:rsidR="00E717C1" w:rsidRPr="00D60069" w:rsidRDefault="00E717C1" w:rsidP="00E717C1">
      <w:pPr>
        <w:pStyle w:val="Heading4"/>
      </w:pPr>
      <w:sdt>
        <w:sdtPr>
          <w:id w:val="213313354"/>
          <w:placeholder>
            <w:docPart w:val="EC97D241AC8A454AA370697CDFC98BCA"/>
          </w:placeholder>
          <w:temporary/>
          <w:showingPlcHdr/>
          <w15:appearance w15:val="hidden"/>
        </w:sdtPr>
        <w:sdtContent>
          <w:r w:rsidRPr="00D60069">
            <w:t>Observers:</w:t>
          </w:r>
        </w:sdtContent>
      </w:sdt>
    </w:p>
    <w:p w14:paraId="033F3FE7" w14:textId="77777777" w:rsidR="00E717C1" w:rsidRDefault="00E717C1" w:rsidP="00E717C1">
      <w:proofErr w:type="spellStart"/>
      <w:r>
        <w:t>Gadiraju</w:t>
      </w:r>
      <w:proofErr w:type="spellEnd"/>
      <w:r>
        <w:t>, Karthik Varma</w:t>
      </w:r>
    </w:p>
    <w:p w14:paraId="2C832230" w14:textId="77777777" w:rsidR="00E717C1" w:rsidRDefault="00E717C1" w:rsidP="00E717C1">
      <w:r>
        <w:t>Huang, Ivan</w:t>
      </w:r>
    </w:p>
    <w:p w14:paraId="3DC357CB" w14:textId="77777777" w:rsidR="00E717C1" w:rsidRDefault="00E717C1" w:rsidP="00E717C1">
      <w:r>
        <w:t xml:space="preserve">Shetty, </w:t>
      </w:r>
      <w:proofErr w:type="spellStart"/>
      <w:r>
        <w:t>Sudeepkumar</w:t>
      </w:r>
      <w:proofErr w:type="spellEnd"/>
    </w:p>
    <w:p w14:paraId="0A0BD4C0" w14:textId="77777777" w:rsidR="00E717C1" w:rsidRDefault="00E717C1" w:rsidP="00E717C1">
      <w:proofErr w:type="spellStart"/>
      <w:r>
        <w:t>Donala</w:t>
      </w:r>
      <w:proofErr w:type="spellEnd"/>
      <w:r>
        <w:t>, Suma Madhuri</w:t>
      </w:r>
    </w:p>
    <w:p w14:paraId="02ED809A" w14:textId="77777777" w:rsidR="00E717C1" w:rsidRPr="00D60069" w:rsidRDefault="00E717C1" w:rsidP="00E717C1">
      <w:r>
        <w:t>Kanagaraj, Raghul Raj</w:t>
      </w:r>
    </w:p>
    <w:p w14:paraId="6C6B45EC" w14:textId="77777777" w:rsidR="00E717C1" w:rsidRPr="00D60069" w:rsidRDefault="00E717C1" w:rsidP="00E717C1">
      <w:pPr>
        <w:pStyle w:val="Heading4"/>
      </w:pPr>
      <w:sdt>
        <w:sdtPr>
          <w:id w:val="2113018414"/>
          <w:placeholder>
            <w:docPart w:val="272DDFE8C29144EA8103BE4FBAEC45DA"/>
          </w:placeholder>
          <w:temporary/>
          <w:showingPlcHdr/>
          <w15:appearance w15:val="hidden"/>
        </w:sdtPr>
        <w:sdtContent>
          <w:r w:rsidRPr="00D60069">
            <w:t>Resources:</w:t>
          </w:r>
        </w:sdtContent>
      </w:sdt>
    </w:p>
    <w:p w14:paraId="6A664E7E" w14:textId="77777777" w:rsidR="00E717C1" w:rsidRPr="00D60069" w:rsidRDefault="00E717C1" w:rsidP="00E717C1">
      <w:r>
        <w:t>Indeed, Upwork.</w:t>
      </w:r>
    </w:p>
    <w:p w14:paraId="71DE2DEF" w14:textId="77777777" w:rsidR="00E717C1" w:rsidRPr="00D60069" w:rsidRDefault="00E717C1" w:rsidP="00E717C1">
      <w:pPr>
        <w:pStyle w:val="Heading4"/>
      </w:pPr>
      <w:sdt>
        <w:sdtPr>
          <w:id w:val="1633520843"/>
          <w:placeholder>
            <w:docPart w:val="8F5DD28E4F5C403D87C9B6555B59A696"/>
          </w:placeholder>
          <w:temporary/>
          <w:showingPlcHdr/>
          <w15:appearance w15:val="hidden"/>
        </w:sdtPr>
        <w:sdtContent>
          <w:r w:rsidRPr="00D60069">
            <w:t>Special notes:</w:t>
          </w:r>
        </w:sdtContent>
      </w:sdt>
    </w:p>
    <w:sdt>
      <w:sdtPr>
        <w:id w:val="1689711322"/>
        <w:placeholder>
          <w:docPart w:val="03E0AC678DA14AC8AE85CBD024F46A0B"/>
        </w:placeholder>
        <w:temporary/>
        <w:showingPlcHdr/>
        <w15:appearance w15:val="hidden"/>
      </w:sdtPr>
      <w:sdtContent>
        <w:p w14:paraId="739514D2" w14:textId="77777777" w:rsidR="00E717C1" w:rsidRPr="00D60069" w:rsidRDefault="00E717C1" w:rsidP="00E717C1">
          <w:r w:rsidRPr="00D60069">
            <w:t>Enter any special notes here.</w:t>
          </w:r>
        </w:p>
      </w:sdtContent>
    </w:sdt>
    <w:p w14:paraId="3F2CFDA9" w14:textId="3C0C029A" w:rsidR="00E717C1" w:rsidRDefault="00E717C1"/>
    <w:p w14:paraId="33CCAF5A" w14:textId="4E6FEEA1" w:rsidR="00E717C1" w:rsidRDefault="00E717C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E717C1" w:rsidRPr="00D60069" w14:paraId="4AAD34EF" w14:textId="77777777" w:rsidTr="005F4661">
        <w:tc>
          <w:tcPr>
            <w:tcW w:w="7650" w:type="dxa"/>
          </w:tcPr>
          <w:p w14:paraId="70AE6317" w14:textId="77777777" w:rsidR="00E717C1" w:rsidRPr="00D60069" w:rsidRDefault="00E717C1" w:rsidP="005F4661">
            <w:pPr>
              <w:pStyle w:val="Title"/>
              <w:tabs>
                <w:tab w:val="left" w:pos="4380"/>
              </w:tabs>
            </w:pPr>
            <w:sdt>
              <w:sdtPr>
                <w:id w:val="2036925251"/>
                <w:placeholder>
                  <w:docPart w:val="1AF6D8E04BD548838776C61712D764AF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>
              <w:t xml:space="preserve"> 02</w:t>
            </w:r>
          </w:p>
        </w:tc>
        <w:tc>
          <w:tcPr>
            <w:tcW w:w="2574" w:type="dxa"/>
            <w:vAlign w:val="bottom"/>
          </w:tcPr>
          <w:p w14:paraId="6D1C6C67" w14:textId="77777777" w:rsidR="00E717C1" w:rsidRPr="00D60069" w:rsidRDefault="00E717C1" w:rsidP="005F4661">
            <w:pPr>
              <w:pStyle w:val="Heading3"/>
            </w:pPr>
            <w:r>
              <w:t>7 Mar 2018</w:t>
            </w:r>
          </w:p>
          <w:p w14:paraId="76779FC7" w14:textId="77777777" w:rsidR="00E717C1" w:rsidRPr="00D60069" w:rsidRDefault="00E717C1" w:rsidP="005F4661">
            <w:pPr>
              <w:pStyle w:val="Heading3"/>
            </w:pPr>
            <w:r>
              <w:t>5.00 PM</w:t>
            </w:r>
          </w:p>
          <w:p w14:paraId="663998F1" w14:textId="77777777" w:rsidR="00E717C1" w:rsidRPr="00D60069" w:rsidRDefault="00E717C1" w:rsidP="005F4661">
            <w:pPr>
              <w:pStyle w:val="Heading3"/>
            </w:pPr>
            <w:r>
              <w:t>Location: Library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890"/>
        <w:gridCol w:w="3204"/>
      </w:tblGrid>
      <w:tr w:rsidR="00E717C1" w:rsidRPr="00D60069" w14:paraId="244C058D" w14:textId="77777777" w:rsidTr="005F4661">
        <w:sdt>
          <w:sdtPr>
            <w:id w:val="-2030712255"/>
            <w:placeholder>
              <w:docPart w:val="1E152AE4E2D3456C911811CCD32AE3F6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71D4976D" w14:textId="77777777" w:rsidR="00E717C1" w:rsidRPr="00D60069" w:rsidRDefault="00E717C1" w:rsidP="005F4661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03C2324D" w14:textId="77777777" w:rsidR="00E717C1" w:rsidRPr="00D60069" w:rsidRDefault="00E717C1" w:rsidP="005F4661">
            <w:pPr>
              <w:spacing w:after="80"/>
            </w:pPr>
            <w:proofErr w:type="spellStart"/>
            <w:r>
              <w:t>Gadiraju</w:t>
            </w:r>
            <w:proofErr w:type="spellEnd"/>
            <w:r>
              <w:t>, Karthik Varma</w:t>
            </w:r>
          </w:p>
        </w:tc>
        <w:tc>
          <w:tcPr>
            <w:tcW w:w="1890" w:type="dxa"/>
            <w:tcMar>
              <w:top w:w="144" w:type="dxa"/>
            </w:tcMar>
          </w:tcPr>
          <w:p w14:paraId="4C1077A2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-1831362075"/>
                <w:placeholder>
                  <w:docPart w:val="257DA8CE660D40129FBB720103F53477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204" w:type="dxa"/>
            <w:tcMar>
              <w:top w:w="144" w:type="dxa"/>
            </w:tcMar>
          </w:tcPr>
          <w:p w14:paraId="2ECA5C84" w14:textId="77777777" w:rsidR="00E717C1" w:rsidRPr="00D60069" w:rsidRDefault="00E717C1" w:rsidP="005F4661">
            <w:pPr>
              <w:spacing w:after="80"/>
            </w:pPr>
            <w:r>
              <w:t>Informal Meeting</w:t>
            </w:r>
          </w:p>
        </w:tc>
      </w:tr>
      <w:tr w:rsidR="00E717C1" w:rsidRPr="00D60069" w14:paraId="20EF0E4F" w14:textId="77777777" w:rsidTr="005F4661">
        <w:sdt>
          <w:sdtPr>
            <w:id w:val="860634873"/>
            <w:placeholder>
              <w:docPart w:val="8A9DFD0A5BD64E1487E72910B7ECA930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137DC4A6" w14:textId="77777777" w:rsidR="00E717C1" w:rsidRPr="00D60069" w:rsidRDefault="00E717C1" w:rsidP="005F4661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5AEDC049" w14:textId="77777777" w:rsidR="00E717C1" w:rsidRPr="00D60069" w:rsidRDefault="00E717C1" w:rsidP="005F4661">
            <w:r>
              <w:t>Kanagaraj, Raghul Raj</w:t>
            </w:r>
          </w:p>
        </w:tc>
        <w:tc>
          <w:tcPr>
            <w:tcW w:w="1890" w:type="dxa"/>
          </w:tcPr>
          <w:p w14:paraId="6DF6A242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669296428"/>
                <w:placeholder>
                  <w:docPart w:val="20FE191B4AE541698E50E4D1906D0549"/>
                </w:placeholder>
                <w:temporary/>
                <w:showingPlcHdr/>
                <w15:appearance w15:val="hidden"/>
              </w:sdtPr>
              <w:sdtContent>
                <w:r w:rsidRPr="00D60069">
                  <w:t>Note taker:</w:t>
                </w:r>
              </w:sdtContent>
            </w:sdt>
          </w:p>
        </w:tc>
        <w:tc>
          <w:tcPr>
            <w:tcW w:w="3204" w:type="dxa"/>
          </w:tcPr>
          <w:p w14:paraId="29BBB3D7" w14:textId="77777777" w:rsidR="00E717C1" w:rsidRPr="00D60069" w:rsidRDefault="00E717C1" w:rsidP="005F4661">
            <w:pPr>
              <w:spacing w:after="80"/>
            </w:pPr>
            <w:proofErr w:type="spellStart"/>
            <w:r>
              <w:t>Donala</w:t>
            </w:r>
            <w:proofErr w:type="spellEnd"/>
            <w:r>
              <w:t>, Suma Madhuri</w:t>
            </w:r>
          </w:p>
        </w:tc>
      </w:tr>
      <w:tr w:rsidR="00E717C1" w:rsidRPr="00D60069" w14:paraId="2ECAA855" w14:textId="77777777" w:rsidTr="005F4661">
        <w:tc>
          <w:tcPr>
            <w:tcW w:w="1946" w:type="dxa"/>
          </w:tcPr>
          <w:p w14:paraId="0E049FF4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-1323422538"/>
                <w:placeholder>
                  <w:docPart w:val="8223FDEBD42A41CEBAE71519DDD672D7"/>
                </w:placeholder>
                <w:temporary/>
                <w:showingPlcHdr/>
                <w15:appearance w15:val="hidden"/>
              </w:sdtPr>
              <w:sdtContent>
                <w:r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62791068" w14:textId="77777777" w:rsidR="00E717C1" w:rsidRPr="00D60069" w:rsidRDefault="00E717C1" w:rsidP="005F4661">
            <w:r>
              <w:t>Huang, Ivan</w:t>
            </w:r>
          </w:p>
        </w:tc>
        <w:tc>
          <w:tcPr>
            <w:tcW w:w="1890" w:type="dxa"/>
          </w:tcPr>
          <w:p w14:paraId="59774B88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</w:p>
        </w:tc>
        <w:tc>
          <w:tcPr>
            <w:tcW w:w="3204" w:type="dxa"/>
          </w:tcPr>
          <w:p w14:paraId="509993DF" w14:textId="77777777" w:rsidR="00E717C1" w:rsidRPr="00D60069" w:rsidRDefault="00E717C1" w:rsidP="005F4661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E717C1" w:rsidRPr="00D60069" w14:paraId="4E041D1B" w14:textId="77777777" w:rsidTr="005F4661">
        <w:tc>
          <w:tcPr>
            <w:tcW w:w="1980" w:type="dxa"/>
            <w:tcMar>
              <w:top w:w="144" w:type="dxa"/>
            </w:tcMar>
          </w:tcPr>
          <w:p w14:paraId="2FA881F2" w14:textId="77777777" w:rsidR="00E717C1" w:rsidRPr="00D60069" w:rsidRDefault="00E717C1" w:rsidP="005F4661">
            <w:pPr>
              <w:pStyle w:val="Heading2"/>
            </w:pPr>
            <w:sdt>
              <w:sdtPr>
                <w:id w:val="-2035187921"/>
                <w:placeholder>
                  <w:docPart w:val="3D6D700FDC9A4C129ED9C5A6DB931E9D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E8DFC2D" w14:textId="77777777" w:rsidR="00E717C1" w:rsidRDefault="00E717C1" w:rsidP="005F4661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58102D54" w14:textId="77777777" w:rsidR="00E717C1" w:rsidRDefault="00E717C1" w:rsidP="005F4661">
            <w:r>
              <w:t>Huang, Ivan</w:t>
            </w:r>
          </w:p>
          <w:p w14:paraId="7FA7C767" w14:textId="77777777" w:rsidR="00E717C1" w:rsidRDefault="00E717C1" w:rsidP="005F466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  <w:p w14:paraId="6299BD17" w14:textId="77777777" w:rsidR="00E717C1" w:rsidRDefault="00E717C1" w:rsidP="005F4661">
            <w:proofErr w:type="spellStart"/>
            <w:r>
              <w:t>Donala</w:t>
            </w:r>
            <w:proofErr w:type="spellEnd"/>
            <w:r>
              <w:t>, Suma Madhuri</w:t>
            </w:r>
          </w:p>
          <w:p w14:paraId="3EF8132B" w14:textId="77777777" w:rsidR="00E717C1" w:rsidRPr="00D60069" w:rsidRDefault="00E717C1" w:rsidP="005F4661">
            <w:r>
              <w:t>Kanagaraj, Raghul Raj</w:t>
            </w:r>
          </w:p>
        </w:tc>
      </w:tr>
      <w:tr w:rsidR="00E717C1" w:rsidRPr="00D60069" w14:paraId="16FB1E1F" w14:textId="77777777" w:rsidTr="005F4661">
        <w:tc>
          <w:tcPr>
            <w:tcW w:w="1980" w:type="dxa"/>
          </w:tcPr>
          <w:p w14:paraId="0EDD6F66" w14:textId="77777777" w:rsidR="00E717C1" w:rsidRPr="00D60069" w:rsidRDefault="00E717C1" w:rsidP="005F4661">
            <w:pPr>
              <w:pStyle w:val="Heading2"/>
            </w:pPr>
          </w:p>
        </w:tc>
        <w:tc>
          <w:tcPr>
            <w:tcW w:w="8244" w:type="dxa"/>
          </w:tcPr>
          <w:p w14:paraId="600766AE" w14:textId="77777777" w:rsidR="00E717C1" w:rsidRPr="00D60069" w:rsidRDefault="00E717C1" w:rsidP="005F4661"/>
        </w:tc>
      </w:tr>
    </w:tbl>
    <w:sdt>
      <w:sdtPr>
        <w:id w:val="-2145728362"/>
        <w:placeholder>
          <w:docPart w:val="417573A3D1ED4E698777393790FF4706"/>
        </w:placeholder>
        <w:temporary/>
        <w:showingPlcHdr/>
        <w15:appearance w15:val="hidden"/>
      </w:sdtPr>
      <w:sdtContent>
        <w:p w14:paraId="3ABF36DF" w14:textId="77777777" w:rsidR="00E717C1" w:rsidRPr="00D60069" w:rsidRDefault="00E717C1" w:rsidP="00E717C1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E717C1" w:rsidRPr="00D60069" w14:paraId="220344AD" w14:textId="77777777" w:rsidTr="005F4661">
        <w:tc>
          <w:tcPr>
            <w:tcW w:w="1620" w:type="dxa"/>
          </w:tcPr>
          <w:p w14:paraId="54A8D7E9" w14:textId="77777777" w:rsidR="00E717C1" w:rsidRPr="00D60069" w:rsidRDefault="00E717C1" w:rsidP="005F4661">
            <w:pPr>
              <w:pStyle w:val="Heading2"/>
            </w:pPr>
            <w:sdt>
              <w:sdtPr>
                <w:id w:val="2006862040"/>
                <w:placeholder>
                  <w:docPart w:val="A7A6E5F9366E4E069C0BE6A992593F1B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C6FE9BF" w14:textId="77777777" w:rsidR="00E717C1" w:rsidRPr="00D60069" w:rsidRDefault="00E717C1" w:rsidP="005F4661">
            <w:r>
              <w:t>Page layout and Web interface design</w:t>
            </w:r>
          </w:p>
        </w:tc>
        <w:tc>
          <w:tcPr>
            <w:tcW w:w="1324" w:type="dxa"/>
          </w:tcPr>
          <w:p w14:paraId="1C673801" w14:textId="77777777" w:rsidR="00E717C1" w:rsidRPr="00D60069" w:rsidRDefault="00E717C1" w:rsidP="005F4661">
            <w:pPr>
              <w:pStyle w:val="Heading2"/>
            </w:pPr>
            <w:sdt>
              <w:sdtPr>
                <w:id w:val="-670640759"/>
                <w:placeholder>
                  <w:docPart w:val="87C4680952D14A2E81158BC362038C47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3EDC3C54" w14:textId="77777777" w:rsidR="00E717C1" w:rsidRPr="00D60069" w:rsidRDefault="00E717C1" w:rsidP="005F4661">
            <w:r>
              <w:t>Huang, Ivan</w:t>
            </w:r>
          </w:p>
        </w:tc>
      </w:tr>
    </w:tbl>
    <w:p w14:paraId="726E525F" w14:textId="77777777" w:rsidR="00E717C1" w:rsidRPr="00D60069" w:rsidRDefault="00E717C1" w:rsidP="00E717C1">
      <w:pPr>
        <w:pStyle w:val="Heading4"/>
      </w:pPr>
      <w:sdt>
        <w:sdtPr>
          <w:id w:val="1640765181"/>
          <w:placeholder>
            <w:docPart w:val="BDCC0FFAFF40422DA9F0C2894F64E925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0D5B0931" w14:textId="77777777" w:rsidR="00E717C1" w:rsidRPr="00D60069" w:rsidRDefault="00E717C1" w:rsidP="00E717C1">
      <w:r>
        <w:t xml:space="preserve">To design the html and </w:t>
      </w:r>
      <w:proofErr w:type="spellStart"/>
      <w:r>
        <w:t>css</w:t>
      </w:r>
      <w:proofErr w:type="spellEnd"/>
      <w:r>
        <w:t xml:space="preserve"> pages required for project.</w:t>
      </w:r>
    </w:p>
    <w:p w14:paraId="787C47E2" w14:textId="77777777" w:rsidR="00E717C1" w:rsidRPr="00D60069" w:rsidRDefault="00E717C1" w:rsidP="00E717C1">
      <w:pPr>
        <w:pStyle w:val="Heading4"/>
      </w:pPr>
      <w:sdt>
        <w:sdtPr>
          <w:id w:val="1114093033"/>
          <w:placeholder>
            <w:docPart w:val="322EB91EDE544E0B93C8C12F1FC35AA3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52DE93F3" w14:textId="77777777" w:rsidR="00E717C1" w:rsidRPr="00D60069" w:rsidRDefault="00E717C1" w:rsidP="00E717C1">
      <w:r>
        <w:t>Basic web interface for the internship website has been developed.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E717C1" w:rsidRPr="00D60069" w14:paraId="2483C59F" w14:textId="77777777" w:rsidTr="005F4661">
        <w:trPr>
          <w:tblHeader/>
        </w:trPr>
        <w:tc>
          <w:tcPr>
            <w:tcW w:w="5310" w:type="dxa"/>
            <w:vAlign w:val="bottom"/>
          </w:tcPr>
          <w:p w14:paraId="3FDEAC04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197747861"/>
                <w:placeholder>
                  <w:docPart w:val="15BFC3BF5598415BB4A95BF348234EA7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C79EE04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124288601"/>
                <w:placeholder>
                  <w:docPart w:val="6E3A4A74BF40404FA4C24652F794D699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4CAD041E" w14:textId="77777777" w:rsidR="00E717C1" w:rsidRPr="00D60069" w:rsidRDefault="00E717C1" w:rsidP="005F4661">
            <w:pPr>
              <w:pStyle w:val="Heading2"/>
              <w:spacing w:after="80"/>
              <w:outlineLvl w:val="1"/>
            </w:pPr>
            <w:sdt>
              <w:sdtPr>
                <w:id w:val="2015952489"/>
                <w:placeholder>
                  <w:docPart w:val="B4937944446C486C9776F6E75A3B292F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E717C1" w:rsidRPr="00D60069" w14:paraId="2752FD9F" w14:textId="77777777" w:rsidTr="005F4661">
        <w:tc>
          <w:tcPr>
            <w:tcW w:w="5310" w:type="dxa"/>
          </w:tcPr>
          <w:p w14:paraId="6E412C9E" w14:textId="77777777" w:rsidR="00E717C1" w:rsidRDefault="00E717C1" w:rsidP="005F4661">
            <w:pPr>
              <w:pStyle w:val="ListBullet"/>
              <w:spacing w:after="80"/>
            </w:pPr>
            <w:r>
              <w:t xml:space="preserve">Discussed about further actions and roles to proceed </w:t>
            </w:r>
          </w:p>
          <w:p w14:paraId="55598AA8" w14:textId="77777777" w:rsidR="00E717C1" w:rsidRDefault="00E717C1" w:rsidP="005F4661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>with the project</w:t>
            </w:r>
          </w:p>
          <w:p w14:paraId="6729202D" w14:textId="77777777" w:rsidR="00E717C1" w:rsidRPr="00D60069" w:rsidRDefault="00E717C1" w:rsidP="005F4661">
            <w:pPr>
              <w:pStyle w:val="ListBullet"/>
              <w:spacing w:after="80"/>
            </w:pPr>
            <w:r>
              <w:t xml:space="preserve">Proposed different project layouts for the website  </w:t>
            </w:r>
          </w:p>
        </w:tc>
        <w:tc>
          <w:tcPr>
            <w:tcW w:w="3060" w:type="dxa"/>
          </w:tcPr>
          <w:p w14:paraId="2FC453B0" w14:textId="77777777" w:rsidR="00E717C1" w:rsidRDefault="00E717C1" w:rsidP="005F4661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19CB4BA6" w14:textId="77777777" w:rsidR="00E717C1" w:rsidRDefault="00E717C1" w:rsidP="005F4661">
            <w:r>
              <w:t>Huang, Ivan</w:t>
            </w:r>
          </w:p>
          <w:p w14:paraId="2721E870" w14:textId="77777777" w:rsidR="00E717C1" w:rsidRDefault="00E717C1" w:rsidP="005F466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  <w:p w14:paraId="5ADECEF4" w14:textId="77777777" w:rsidR="00E717C1" w:rsidRDefault="00E717C1" w:rsidP="005F4661">
            <w:proofErr w:type="spellStart"/>
            <w:r>
              <w:t>Donala</w:t>
            </w:r>
            <w:proofErr w:type="spellEnd"/>
            <w:r>
              <w:t>, Suma Madhuri</w:t>
            </w:r>
          </w:p>
          <w:p w14:paraId="30B63E4F" w14:textId="77777777" w:rsidR="00E717C1" w:rsidRPr="00D60069" w:rsidRDefault="00E717C1" w:rsidP="005F4661">
            <w:pPr>
              <w:spacing w:after="80"/>
            </w:pPr>
            <w:r>
              <w:t>Kanagaraj, Raghul Raj</w:t>
            </w:r>
          </w:p>
        </w:tc>
        <w:tc>
          <w:tcPr>
            <w:tcW w:w="1854" w:type="dxa"/>
          </w:tcPr>
          <w:p w14:paraId="5A81241B" w14:textId="77777777" w:rsidR="00E717C1" w:rsidRPr="00D60069" w:rsidRDefault="00E717C1" w:rsidP="005F4661">
            <w:pPr>
              <w:spacing w:after="80"/>
            </w:pPr>
            <w:r>
              <w:t>7 March 2018</w:t>
            </w:r>
          </w:p>
        </w:tc>
      </w:tr>
    </w:tbl>
    <w:p w14:paraId="35D88020" w14:textId="77777777" w:rsidR="00E717C1" w:rsidRPr="00D60069" w:rsidRDefault="00E717C1" w:rsidP="00E717C1">
      <w:pPr>
        <w:pStyle w:val="Heading1"/>
      </w:pPr>
      <w:sdt>
        <w:sdtPr>
          <w:id w:val="2101669129"/>
          <w:placeholder>
            <w:docPart w:val="D62B6BBA718C46A49FEE4E442BD07B46"/>
          </w:placeholder>
          <w:temporary/>
          <w:showingPlcHdr/>
          <w15:appearance w15:val="hidden"/>
        </w:sdtPr>
        <w:sdtContent>
          <w:r w:rsidRPr="00D60069">
            <w:t>Other Information</w:t>
          </w:r>
        </w:sdtContent>
      </w:sdt>
    </w:p>
    <w:p w14:paraId="4DB80A6A" w14:textId="77777777" w:rsidR="00E717C1" w:rsidRPr="00D60069" w:rsidRDefault="00E717C1" w:rsidP="00E717C1">
      <w:pPr>
        <w:pStyle w:val="Heading4"/>
      </w:pPr>
      <w:sdt>
        <w:sdtPr>
          <w:id w:val="-472371423"/>
          <w:placeholder>
            <w:docPart w:val="0F8B4DDD6EF6426C9C77063913257394"/>
          </w:placeholder>
          <w:temporary/>
          <w:showingPlcHdr/>
          <w15:appearance w15:val="hidden"/>
        </w:sdtPr>
        <w:sdtContent>
          <w:r w:rsidRPr="00D60069">
            <w:t>Observers:</w:t>
          </w:r>
        </w:sdtContent>
      </w:sdt>
    </w:p>
    <w:p w14:paraId="28746697" w14:textId="77777777" w:rsidR="00E717C1" w:rsidRDefault="00E717C1" w:rsidP="00E717C1">
      <w:proofErr w:type="spellStart"/>
      <w:r>
        <w:t>Gadiraju</w:t>
      </w:r>
      <w:proofErr w:type="spellEnd"/>
      <w:r>
        <w:t>, Karthik Varma</w:t>
      </w:r>
    </w:p>
    <w:p w14:paraId="14907FC8" w14:textId="77777777" w:rsidR="00E717C1" w:rsidRDefault="00E717C1" w:rsidP="00E717C1">
      <w:r>
        <w:t>Huang, Ivan</w:t>
      </w:r>
    </w:p>
    <w:p w14:paraId="0682D5BB" w14:textId="77777777" w:rsidR="00E717C1" w:rsidRDefault="00E717C1" w:rsidP="00E717C1">
      <w:r>
        <w:t xml:space="preserve">Shetty, </w:t>
      </w:r>
      <w:proofErr w:type="spellStart"/>
      <w:r>
        <w:t>Sudeepkumar</w:t>
      </w:r>
      <w:proofErr w:type="spellEnd"/>
    </w:p>
    <w:p w14:paraId="644E11A4" w14:textId="77777777" w:rsidR="00E717C1" w:rsidRDefault="00E717C1" w:rsidP="00E717C1">
      <w:proofErr w:type="spellStart"/>
      <w:r>
        <w:t>Donala</w:t>
      </w:r>
      <w:proofErr w:type="spellEnd"/>
      <w:r>
        <w:t>, Suma Madhuri</w:t>
      </w:r>
    </w:p>
    <w:p w14:paraId="2207AEF3" w14:textId="77777777" w:rsidR="00E717C1" w:rsidRPr="00D60069" w:rsidRDefault="00E717C1" w:rsidP="00E717C1">
      <w:r>
        <w:t>Kanagaraj, Raghul Raj</w:t>
      </w:r>
    </w:p>
    <w:p w14:paraId="1BCF691C" w14:textId="77777777" w:rsidR="00E717C1" w:rsidRPr="00D60069" w:rsidRDefault="00E717C1" w:rsidP="00E717C1">
      <w:pPr>
        <w:pStyle w:val="Heading4"/>
      </w:pPr>
      <w:sdt>
        <w:sdtPr>
          <w:id w:val="1376499628"/>
          <w:placeholder>
            <w:docPart w:val="39164116DCC44560BAE2F00C4AC0F053"/>
          </w:placeholder>
          <w:temporary/>
          <w:showingPlcHdr/>
          <w15:appearance w15:val="hidden"/>
        </w:sdtPr>
        <w:sdtContent>
          <w:r w:rsidRPr="00D60069">
            <w:t>Resources:</w:t>
          </w:r>
        </w:sdtContent>
      </w:sdt>
    </w:p>
    <w:p w14:paraId="7F001FEC" w14:textId="77777777" w:rsidR="00E717C1" w:rsidRPr="00D60069" w:rsidRDefault="00E717C1" w:rsidP="00E717C1">
      <w:r>
        <w:t>LinkedIn, Indeed.</w:t>
      </w:r>
    </w:p>
    <w:p w14:paraId="42D5AF40" w14:textId="77777777" w:rsidR="00E717C1" w:rsidRPr="00D60069" w:rsidRDefault="00E717C1" w:rsidP="00E717C1">
      <w:pPr>
        <w:pStyle w:val="Heading4"/>
      </w:pPr>
      <w:sdt>
        <w:sdtPr>
          <w:id w:val="-1332053600"/>
          <w:placeholder>
            <w:docPart w:val="08A2EA8515E741D19404DDF107D94C97"/>
          </w:placeholder>
          <w:temporary/>
          <w:showingPlcHdr/>
          <w15:appearance w15:val="hidden"/>
        </w:sdtPr>
        <w:sdtContent>
          <w:r w:rsidRPr="00D60069">
            <w:t>Special notes:</w:t>
          </w:r>
        </w:sdtContent>
      </w:sdt>
    </w:p>
    <w:p w14:paraId="1AB0F050" w14:textId="77777777" w:rsidR="00E717C1" w:rsidRDefault="00E717C1" w:rsidP="00E717C1">
      <w:r>
        <w:t xml:space="preserve">Different layouts have been discussed to get more insights </w:t>
      </w:r>
    </w:p>
    <w:p w14:paraId="10FFDA2C" w14:textId="77777777" w:rsidR="00E717C1" w:rsidRPr="00934879" w:rsidRDefault="00E717C1" w:rsidP="00E717C1"/>
    <w:p w14:paraId="6158F152" w14:textId="2C2EC22A" w:rsidR="00E717C1" w:rsidRDefault="00E717C1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966BED" w:rsidRPr="00D60069" w14:paraId="3C43A6E7" w14:textId="77777777" w:rsidTr="005F4661">
        <w:tc>
          <w:tcPr>
            <w:tcW w:w="7650" w:type="dxa"/>
          </w:tcPr>
          <w:p w14:paraId="0E0E94B1" w14:textId="77777777" w:rsidR="00966BED" w:rsidRPr="00D60069" w:rsidRDefault="00966BED" w:rsidP="005F4661">
            <w:pPr>
              <w:pStyle w:val="Title"/>
              <w:tabs>
                <w:tab w:val="left" w:pos="4380"/>
              </w:tabs>
            </w:pPr>
            <w:sdt>
              <w:sdtPr>
                <w:id w:val="-473288615"/>
                <w:placeholder>
                  <w:docPart w:val="4F6477939E5046D9891D1FC5CCD051BC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>
              <w:t xml:space="preserve"> 03</w:t>
            </w:r>
          </w:p>
        </w:tc>
        <w:tc>
          <w:tcPr>
            <w:tcW w:w="2574" w:type="dxa"/>
            <w:vAlign w:val="bottom"/>
          </w:tcPr>
          <w:p w14:paraId="606B0904" w14:textId="77777777" w:rsidR="00966BED" w:rsidRPr="00D60069" w:rsidRDefault="00966BED" w:rsidP="005F4661">
            <w:pPr>
              <w:pStyle w:val="Heading3"/>
            </w:pPr>
            <w:r>
              <w:t>19 Mar 2018</w:t>
            </w:r>
          </w:p>
          <w:p w14:paraId="0545B992" w14:textId="77777777" w:rsidR="00966BED" w:rsidRPr="00D60069" w:rsidRDefault="00966BED" w:rsidP="005F4661">
            <w:pPr>
              <w:pStyle w:val="Heading3"/>
            </w:pPr>
            <w:r>
              <w:t>5.30 PM</w:t>
            </w:r>
          </w:p>
          <w:p w14:paraId="5EECC4B8" w14:textId="77777777" w:rsidR="00966BED" w:rsidRPr="00D60069" w:rsidRDefault="00966BED" w:rsidP="005F4661">
            <w:pPr>
              <w:pStyle w:val="Heading3"/>
            </w:pPr>
            <w:r>
              <w:t xml:space="preserve">Location: Library 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890"/>
        <w:gridCol w:w="3204"/>
      </w:tblGrid>
      <w:tr w:rsidR="00966BED" w:rsidRPr="00D60069" w14:paraId="7111EC40" w14:textId="77777777" w:rsidTr="005F4661">
        <w:sdt>
          <w:sdtPr>
            <w:id w:val="125521497"/>
            <w:placeholder>
              <w:docPart w:val="D2AFCF4989BF462FB631455B7E2B8AD1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0A66C084" w14:textId="77777777" w:rsidR="00966BED" w:rsidRPr="00D60069" w:rsidRDefault="00966BED" w:rsidP="005F4661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22F43E34" w14:textId="77777777" w:rsidR="00966BED" w:rsidRPr="00D60069" w:rsidRDefault="00966BED" w:rsidP="005F4661">
            <w:r>
              <w:t>Huang, Ivan</w:t>
            </w:r>
          </w:p>
        </w:tc>
        <w:tc>
          <w:tcPr>
            <w:tcW w:w="1890" w:type="dxa"/>
            <w:tcMar>
              <w:top w:w="144" w:type="dxa"/>
            </w:tcMar>
          </w:tcPr>
          <w:p w14:paraId="0F0317DA" w14:textId="77777777" w:rsidR="00966BED" w:rsidRPr="00D60069" w:rsidRDefault="00966BED" w:rsidP="005F4661">
            <w:pPr>
              <w:pStyle w:val="Heading2"/>
              <w:spacing w:after="80"/>
              <w:outlineLvl w:val="1"/>
            </w:pPr>
            <w:sdt>
              <w:sdtPr>
                <w:id w:val="43179591"/>
                <w:placeholder>
                  <w:docPart w:val="EA93E5097D254C0FB846CA3E08A8C46A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204" w:type="dxa"/>
            <w:tcMar>
              <w:top w:w="144" w:type="dxa"/>
            </w:tcMar>
          </w:tcPr>
          <w:p w14:paraId="04B6BA33" w14:textId="77777777" w:rsidR="00966BED" w:rsidRPr="00D60069" w:rsidRDefault="00966BED" w:rsidP="005F4661">
            <w:pPr>
              <w:spacing w:after="80"/>
            </w:pPr>
            <w:r>
              <w:t>Informal Meeting</w:t>
            </w:r>
          </w:p>
        </w:tc>
      </w:tr>
      <w:tr w:rsidR="00966BED" w:rsidRPr="00D60069" w14:paraId="7C742B1F" w14:textId="77777777" w:rsidTr="005F4661">
        <w:sdt>
          <w:sdtPr>
            <w:id w:val="-1588608660"/>
            <w:placeholder>
              <w:docPart w:val="B16E9EF341E9464DB3FEB5B239B1B3AE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57A13627" w14:textId="77777777" w:rsidR="00966BED" w:rsidRPr="00D60069" w:rsidRDefault="00966BED" w:rsidP="005F4661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5EA76D61" w14:textId="77777777" w:rsidR="00966BED" w:rsidRPr="00D60069" w:rsidRDefault="00966BED" w:rsidP="005F4661">
            <w:proofErr w:type="spellStart"/>
            <w:r>
              <w:t>Donala</w:t>
            </w:r>
            <w:proofErr w:type="spellEnd"/>
            <w:r>
              <w:t>, Suma Madhuri</w:t>
            </w:r>
          </w:p>
        </w:tc>
        <w:tc>
          <w:tcPr>
            <w:tcW w:w="1890" w:type="dxa"/>
          </w:tcPr>
          <w:p w14:paraId="581BFBB4" w14:textId="77777777" w:rsidR="00966BED" w:rsidRPr="00D60069" w:rsidRDefault="00966BED" w:rsidP="005F4661">
            <w:pPr>
              <w:pStyle w:val="Heading2"/>
              <w:spacing w:after="80"/>
              <w:outlineLvl w:val="1"/>
            </w:pPr>
            <w:sdt>
              <w:sdtPr>
                <w:id w:val="-1368144302"/>
                <w:placeholder>
                  <w:docPart w:val="7248418471E449F3B9675E6CEF27E08A"/>
                </w:placeholder>
                <w:temporary/>
                <w:showingPlcHdr/>
                <w15:appearance w15:val="hidden"/>
              </w:sdtPr>
              <w:sdtContent>
                <w:r w:rsidRPr="00D60069">
                  <w:t>Note taker:</w:t>
                </w:r>
              </w:sdtContent>
            </w:sdt>
          </w:p>
        </w:tc>
        <w:tc>
          <w:tcPr>
            <w:tcW w:w="3204" w:type="dxa"/>
          </w:tcPr>
          <w:p w14:paraId="4493FD96" w14:textId="77777777" w:rsidR="00966BED" w:rsidRPr="00D60069" w:rsidRDefault="00966BED" w:rsidP="005F466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</w:tc>
      </w:tr>
      <w:tr w:rsidR="00966BED" w:rsidRPr="00D60069" w14:paraId="0103F6B6" w14:textId="77777777" w:rsidTr="005F4661">
        <w:tc>
          <w:tcPr>
            <w:tcW w:w="1946" w:type="dxa"/>
          </w:tcPr>
          <w:p w14:paraId="0FA736FB" w14:textId="77777777" w:rsidR="00966BED" w:rsidRPr="00D60069" w:rsidRDefault="00966BED" w:rsidP="005F4661">
            <w:pPr>
              <w:pStyle w:val="Heading2"/>
              <w:spacing w:after="80"/>
              <w:outlineLvl w:val="1"/>
            </w:pPr>
            <w:sdt>
              <w:sdtPr>
                <w:id w:val="-1524004931"/>
                <w:placeholder>
                  <w:docPart w:val="E18FA5F17DAF403E9B154A3E31418405"/>
                </w:placeholder>
                <w:temporary/>
                <w:showingPlcHdr/>
                <w15:appearance w15:val="hidden"/>
              </w:sdtPr>
              <w:sdtContent>
                <w:r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1CF4F242" w14:textId="77777777" w:rsidR="00966BED" w:rsidRPr="00D60069" w:rsidRDefault="00966BED" w:rsidP="005F4661">
            <w:r>
              <w:t>Kanagaraj, Raghul Raj</w:t>
            </w:r>
          </w:p>
        </w:tc>
        <w:tc>
          <w:tcPr>
            <w:tcW w:w="1890" w:type="dxa"/>
          </w:tcPr>
          <w:p w14:paraId="7BFE94DB" w14:textId="77777777" w:rsidR="00966BED" w:rsidRPr="00D60069" w:rsidRDefault="00966BED" w:rsidP="005F4661">
            <w:pPr>
              <w:pStyle w:val="Heading2"/>
              <w:spacing w:after="80"/>
              <w:outlineLvl w:val="1"/>
            </w:pPr>
          </w:p>
        </w:tc>
        <w:tc>
          <w:tcPr>
            <w:tcW w:w="3204" w:type="dxa"/>
          </w:tcPr>
          <w:p w14:paraId="70A18F50" w14:textId="77777777" w:rsidR="00966BED" w:rsidRPr="00D60069" w:rsidRDefault="00966BED" w:rsidP="005F4661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966BED" w:rsidRPr="00D60069" w14:paraId="5833499A" w14:textId="77777777" w:rsidTr="005F4661">
        <w:tc>
          <w:tcPr>
            <w:tcW w:w="1980" w:type="dxa"/>
            <w:tcMar>
              <w:top w:w="144" w:type="dxa"/>
            </w:tcMar>
          </w:tcPr>
          <w:p w14:paraId="101C6755" w14:textId="77777777" w:rsidR="00966BED" w:rsidRPr="00D60069" w:rsidRDefault="00966BED" w:rsidP="005F4661">
            <w:pPr>
              <w:pStyle w:val="Heading2"/>
            </w:pPr>
            <w:sdt>
              <w:sdtPr>
                <w:id w:val="-1056473351"/>
                <w:placeholder>
                  <w:docPart w:val="E58C9589F4D14F9E9EAAD2218DCC2548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2CB4D8BC" w14:textId="77777777" w:rsidR="00966BED" w:rsidRDefault="00966BED" w:rsidP="005F4661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30EB73C2" w14:textId="77777777" w:rsidR="00966BED" w:rsidRDefault="00966BED" w:rsidP="005F4661">
            <w:r>
              <w:t>Huang, Ivan</w:t>
            </w:r>
          </w:p>
          <w:p w14:paraId="53C4B84C" w14:textId="77777777" w:rsidR="00966BED" w:rsidRDefault="00966BED" w:rsidP="005F466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  <w:p w14:paraId="3CDF237F" w14:textId="77777777" w:rsidR="00966BED" w:rsidRDefault="00966BED" w:rsidP="005F4661">
            <w:proofErr w:type="spellStart"/>
            <w:r>
              <w:t>Donala</w:t>
            </w:r>
            <w:proofErr w:type="spellEnd"/>
            <w:r>
              <w:t>, Suma Madhuri</w:t>
            </w:r>
          </w:p>
          <w:p w14:paraId="5761A63D" w14:textId="77777777" w:rsidR="00966BED" w:rsidRPr="00D60069" w:rsidRDefault="00966BED" w:rsidP="005F4661">
            <w:r>
              <w:t>Kanagaraj, Raghul Raj</w:t>
            </w:r>
          </w:p>
        </w:tc>
      </w:tr>
      <w:tr w:rsidR="00966BED" w:rsidRPr="00D60069" w14:paraId="5D03B11C" w14:textId="77777777" w:rsidTr="005F4661">
        <w:tc>
          <w:tcPr>
            <w:tcW w:w="1980" w:type="dxa"/>
          </w:tcPr>
          <w:p w14:paraId="429B71CF" w14:textId="77777777" w:rsidR="00966BED" w:rsidRPr="00D60069" w:rsidRDefault="00966BED" w:rsidP="005F4661">
            <w:pPr>
              <w:pStyle w:val="Heading2"/>
            </w:pPr>
          </w:p>
        </w:tc>
        <w:tc>
          <w:tcPr>
            <w:tcW w:w="8244" w:type="dxa"/>
          </w:tcPr>
          <w:p w14:paraId="6069FC5F" w14:textId="77777777" w:rsidR="00966BED" w:rsidRPr="00D60069" w:rsidRDefault="00966BED" w:rsidP="005F4661"/>
        </w:tc>
      </w:tr>
    </w:tbl>
    <w:sdt>
      <w:sdtPr>
        <w:id w:val="2077621069"/>
        <w:placeholder>
          <w:docPart w:val="301175FC25B44C20815EA1173D4677A9"/>
        </w:placeholder>
        <w:temporary/>
        <w:showingPlcHdr/>
        <w15:appearance w15:val="hidden"/>
      </w:sdtPr>
      <w:sdtContent>
        <w:p w14:paraId="71AE6EE3" w14:textId="77777777" w:rsidR="00966BED" w:rsidRPr="00D60069" w:rsidRDefault="00966BED" w:rsidP="00966BED">
          <w:pPr>
            <w:pStyle w:val="Heading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966BED" w:rsidRPr="00D60069" w14:paraId="036981DF" w14:textId="77777777" w:rsidTr="005F4661">
        <w:tc>
          <w:tcPr>
            <w:tcW w:w="1620" w:type="dxa"/>
          </w:tcPr>
          <w:p w14:paraId="4BE0F400" w14:textId="77777777" w:rsidR="00966BED" w:rsidRPr="00D60069" w:rsidRDefault="00966BED" w:rsidP="005F4661">
            <w:pPr>
              <w:pStyle w:val="Heading2"/>
            </w:pPr>
            <w:sdt>
              <w:sdtPr>
                <w:id w:val="394248544"/>
                <w:placeholder>
                  <w:docPart w:val="DAEF2B0925E54566ABECB255707F26FA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0FFD6F75" w14:textId="77777777" w:rsidR="00966BED" w:rsidRPr="00D60069" w:rsidRDefault="00966BED" w:rsidP="005F4661">
            <w:r>
              <w:t>Workflow and database design</w:t>
            </w:r>
          </w:p>
        </w:tc>
        <w:tc>
          <w:tcPr>
            <w:tcW w:w="1324" w:type="dxa"/>
          </w:tcPr>
          <w:p w14:paraId="08A98B9D" w14:textId="77777777" w:rsidR="00966BED" w:rsidRPr="00D60069" w:rsidRDefault="00966BED" w:rsidP="005F4661">
            <w:pPr>
              <w:pStyle w:val="Heading2"/>
            </w:pPr>
            <w:sdt>
              <w:sdtPr>
                <w:id w:val="-552380908"/>
                <w:placeholder>
                  <w:docPart w:val="794570DCAA7645E3A8745C7390CEA0F9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6B5DAAAC" w14:textId="77777777" w:rsidR="00966BED" w:rsidRPr="00D60069" w:rsidRDefault="00966BED" w:rsidP="005F4661">
            <w:proofErr w:type="spellStart"/>
            <w:r>
              <w:t>Gadiraju</w:t>
            </w:r>
            <w:proofErr w:type="spellEnd"/>
            <w:r>
              <w:t>, Karthik Varma</w:t>
            </w:r>
          </w:p>
        </w:tc>
      </w:tr>
    </w:tbl>
    <w:p w14:paraId="01A80562" w14:textId="77777777" w:rsidR="00966BED" w:rsidRPr="00D60069" w:rsidRDefault="00966BED" w:rsidP="00966BED">
      <w:pPr>
        <w:pStyle w:val="Heading4"/>
      </w:pPr>
      <w:sdt>
        <w:sdtPr>
          <w:id w:val="-1576670455"/>
          <w:placeholder>
            <w:docPart w:val="F4BA53F7837A4EA39A2D72D79125CFA5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25E32B03" w14:textId="77777777" w:rsidR="00966BED" w:rsidRPr="00D60069" w:rsidRDefault="00966BED" w:rsidP="00966BED">
      <w:r>
        <w:t>To design a database and populate with test data.</w:t>
      </w:r>
    </w:p>
    <w:p w14:paraId="16F5E497" w14:textId="77777777" w:rsidR="00966BED" w:rsidRPr="00D60069" w:rsidRDefault="00966BED" w:rsidP="00966BED">
      <w:pPr>
        <w:pStyle w:val="Heading4"/>
      </w:pPr>
      <w:sdt>
        <w:sdtPr>
          <w:id w:val="311528828"/>
          <w:placeholder>
            <w:docPart w:val="34AF64DC9E574A2DBD23FBC81B465103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724F334E" w14:textId="77777777" w:rsidR="00966BED" w:rsidRPr="00D60069" w:rsidRDefault="00966BED" w:rsidP="00966BED">
      <w:r>
        <w:t>Database is populated with test data and workflow for the project is designed.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966BED" w:rsidRPr="00D60069" w14:paraId="69C34D7C" w14:textId="77777777" w:rsidTr="005F4661">
        <w:trPr>
          <w:tblHeader/>
        </w:trPr>
        <w:tc>
          <w:tcPr>
            <w:tcW w:w="5310" w:type="dxa"/>
            <w:vAlign w:val="bottom"/>
          </w:tcPr>
          <w:p w14:paraId="6370339A" w14:textId="77777777" w:rsidR="00966BED" w:rsidRPr="00D60069" w:rsidRDefault="00966BED" w:rsidP="005F4661">
            <w:pPr>
              <w:pStyle w:val="Heading2"/>
              <w:spacing w:after="80"/>
              <w:outlineLvl w:val="1"/>
            </w:pPr>
            <w:sdt>
              <w:sdtPr>
                <w:id w:val="913908464"/>
                <w:placeholder>
                  <w:docPart w:val="16D8A4F2B924467BBBF84EE9DC2968FA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27891B4" w14:textId="77777777" w:rsidR="00966BED" w:rsidRPr="00D60069" w:rsidRDefault="00966BED" w:rsidP="005F4661">
            <w:pPr>
              <w:pStyle w:val="Heading2"/>
              <w:spacing w:after="80"/>
              <w:outlineLvl w:val="1"/>
            </w:pPr>
            <w:sdt>
              <w:sdtPr>
                <w:id w:val="-1729839546"/>
                <w:placeholder>
                  <w:docPart w:val="4CD8B5DF677C483683B8227AB2827E5C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467AA2C6" w14:textId="77777777" w:rsidR="00966BED" w:rsidRPr="00D60069" w:rsidRDefault="00966BED" w:rsidP="005F4661">
            <w:pPr>
              <w:pStyle w:val="Heading2"/>
              <w:spacing w:after="80"/>
              <w:outlineLvl w:val="1"/>
            </w:pPr>
            <w:sdt>
              <w:sdtPr>
                <w:id w:val="-564032073"/>
                <w:placeholder>
                  <w:docPart w:val="3E8F62EBD3604928AA951F652F2C6C83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966BED" w:rsidRPr="00D60069" w14:paraId="24A2787D" w14:textId="77777777" w:rsidTr="005F4661">
        <w:tc>
          <w:tcPr>
            <w:tcW w:w="5310" w:type="dxa"/>
          </w:tcPr>
          <w:p w14:paraId="048079CC" w14:textId="77777777" w:rsidR="00966BED" w:rsidRDefault="00966BED" w:rsidP="005F4661">
            <w:pPr>
              <w:pStyle w:val="ListBullet"/>
              <w:spacing w:after="80"/>
            </w:pPr>
            <w:r>
              <w:t>Code is shared through GitHub</w:t>
            </w:r>
          </w:p>
          <w:p w14:paraId="4FCD423A" w14:textId="77777777" w:rsidR="00966BED" w:rsidRDefault="00966BED" w:rsidP="005F4661">
            <w:pPr>
              <w:pStyle w:val="ListBullet"/>
              <w:spacing w:after="80"/>
            </w:pPr>
            <w:r>
              <w:t>Database Schema has been designed</w:t>
            </w:r>
          </w:p>
          <w:p w14:paraId="107290FA" w14:textId="77777777" w:rsidR="00966BED" w:rsidRDefault="00966BED" w:rsidP="005F4661">
            <w:pPr>
              <w:pStyle w:val="ListBullet"/>
              <w:spacing w:after="80"/>
            </w:pPr>
            <w:r>
              <w:t xml:space="preserve">Made changes to code and tested the </w:t>
            </w:r>
          </w:p>
          <w:p w14:paraId="16307B7F" w14:textId="77777777" w:rsidR="00966BED" w:rsidRPr="00D60069" w:rsidRDefault="00966BED" w:rsidP="005F4661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  <w:r>
              <w:t xml:space="preserve">database </w:t>
            </w:r>
          </w:p>
        </w:tc>
        <w:tc>
          <w:tcPr>
            <w:tcW w:w="3060" w:type="dxa"/>
          </w:tcPr>
          <w:p w14:paraId="5CFE8536" w14:textId="77777777" w:rsidR="00966BED" w:rsidRDefault="00966BED" w:rsidP="005F4661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2B494CCC" w14:textId="77777777" w:rsidR="00966BED" w:rsidRDefault="00966BED" w:rsidP="005F4661">
            <w:r>
              <w:t>Huang, Ivan</w:t>
            </w:r>
          </w:p>
          <w:p w14:paraId="36140254" w14:textId="77777777" w:rsidR="00966BED" w:rsidRDefault="00966BED" w:rsidP="005F4661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  <w:p w14:paraId="38AA30A6" w14:textId="77777777" w:rsidR="00966BED" w:rsidRDefault="00966BED" w:rsidP="005F4661">
            <w:proofErr w:type="spellStart"/>
            <w:r>
              <w:t>Donala</w:t>
            </w:r>
            <w:proofErr w:type="spellEnd"/>
            <w:r>
              <w:t>, Suma Madhuri</w:t>
            </w:r>
          </w:p>
          <w:p w14:paraId="74192BDD" w14:textId="77777777" w:rsidR="00966BED" w:rsidRPr="00D60069" w:rsidRDefault="00966BED" w:rsidP="005F4661">
            <w:pPr>
              <w:spacing w:after="80"/>
            </w:pPr>
            <w:r>
              <w:t>Kanagaraj, Raghul Raj</w:t>
            </w:r>
          </w:p>
        </w:tc>
        <w:tc>
          <w:tcPr>
            <w:tcW w:w="1854" w:type="dxa"/>
          </w:tcPr>
          <w:p w14:paraId="04B4BC25" w14:textId="77777777" w:rsidR="00966BED" w:rsidRPr="00D60069" w:rsidRDefault="00966BED" w:rsidP="005F4661">
            <w:pPr>
              <w:spacing w:after="80"/>
            </w:pPr>
            <w:r>
              <w:t>19 March 2018</w:t>
            </w:r>
          </w:p>
        </w:tc>
      </w:tr>
    </w:tbl>
    <w:p w14:paraId="07F50ADC" w14:textId="77777777" w:rsidR="00966BED" w:rsidRPr="00D60069" w:rsidRDefault="00966BED" w:rsidP="00966BED">
      <w:pPr>
        <w:pStyle w:val="Heading1"/>
      </w:pPr>
      <w:sdt>
        <w:sdtPr>
          <w:id w:val="254864989"/>
          <w:placeholder>
            <w:docPart w:val="9E3D659F5C4C4696BEF5498F47ECD077"/>
          </w:placeholder>
          <w:temporary/>
          <w:showingPlcHdr/>
          <w15:appearance w15:val="hidden"/>
        </w:sdtPr>
        <w:sdtContent>
          <w:r w:rsidRPr="00D60069">
            <w:t>Other Information</w:t>
          </w:r>
        </w:sdtContent>
      </w:sdt>
    </w:p>
    <w:p w14:paraId="5EAE5D48" w14:textId="77777777" w:rsidR="00966BED" w:rsidRPr="00D60069" w:rsidRDefault="00966BED" w:rsidP="00966BED">
      <w:pPr>
        <w:pStyle w:val="Heading4"/>
      </w:pPr>
      <w:sdt>
        <w:sdtPr>
          <w:id w:val="-579441841"/>
          <w:placeholder>
            <w:docPart w:val="169D921A541C4FFE834536495323FE15"/>
          </w:placeholder>
          <w:temporary/>
          <w:showingPlcHdr/>
          <w15:appearance w15:val="hidden"/>
        </w:sdtPr>
        <w:sdtContent>
          <w:r w:rsidRPr="00D60069">
            <w:t>Observers:</w:t>
          </w:r>
        </w:sdtContent>
      </w:sdt>
    </w:p>
    <w:p w14:paraId="623D784F" w14:textId="77777777" w:rsidR="00966BED" w:rsidRDefault="00966BED" w:rsidP="00966BED">
      <w:proofErr w:type="spellStart"/>
      <w:r>
        <w:t>Gadiraju</w:t>
      </w:r>
      <w:proofErr w:type="spellEnd"/>
      <w:r>
        <w:t>, Karthik Varma</w:t>
      </w:r>
    </w:p>
    <w:p w14:paraId="6B3D50C7" w14:textId="77777777" w:rsidR="00966BED" w:rsidRDefault="00966BED" w:rsidP="00966BED">
      <w:r>
        <w:t>Huang, Ivan</w:t>
      </w:r>
    </w:p>
    <w:p w14:paraId="2A50D995" w14:textId="77777777" w:rsidR="00966BED" w:rsidRDefault="00966BED" w:rsidP="00966BED">
      <w:r>
        <w:t xml:space="preserve">Shetty, </w:t>
      </w:r>
      <w:proofErr w:type="spellStart"/>
      <w:r>
        <w:t>Sudeepkumar</w:t>
      </w:r>
      <w:proofErr w:type="spellEnd"/>
    </w:p>
    <w:p w14:paraId="7AB7E332" w14:textId="77777777" w:rsidR="00966BED" w:rsidRDefault="00966BED" w:rsidP="00966BED">
      <w:proofErr w:type="spellStart"/>
      <w:r>
        <w:t>Donala</w:t>
      </w:r>
      <w:proofErr w:type="spellEnd"/>
      <w:r>
        <w:t>, Suma Madhuri</w:t>
      </w:r>
    </w:p>
    <w:p w14:paraId="7B93EC99" w14:textId="77777777" w:rsidR="00966BED" w:rsidRPr="00D60069" w:rsidRDefault="00966BED" w:rsidP="00966BED">
      <w:r>
        <w:t>Kanagaraj, Raghul Raj</w:t>
      </w:r>
    </w:p>
    <w:p w14:paraId="74E89819" w14:textId="77777777" w:rsidR="00966BED" w:rsidRPr="00D60069" w:rsidRDefault="00966BED" w:rsidP="00966BED">
      <w:pPr>
        <w:pStyle w:val="Heading4"/>
      </w:pPr>
      <w:sdt>
        <w:sdtPr>
          <w:id w:val="422541294"/>
          <w:placeholder>
            <w:docPart w:val="14FECFE33B2C4CFD881C2B2E5EF9FEF8"/>
          </w:placeholder>
          <w:temporary/>
          <w:showingPlcHdr/>
          <w15:appearance w15:val="hidden"/>
        </w:sdtPr>
        <w:sdtContent>
          <w:r w:rsidRPr="00D60069">
            <w:t>Resources:</w:t>
          </w:r>
        </w:sdtContent>
      </w:sdt>
    </w:p>
    <w:p w14:paraId="1A1FF44A" w14:textId="77777777" w:rsidR="00966BED" w:rsidRPr="00D60069" w:rsidRDefault="00966BED" w:rsidP="00966BED">
      <w:r>
        <w:t>LinkedIn, Indeed</w:t>
      </w:r>
    </w:p>
    <w:p w14:paraId="56EB8270" w14:textId="77777777" w:rsidR="00966BED" w:rsidRPr="00D60069" w:rsidRDefault="00966BED" w:rsidP="00966BED">
      <w:pPr>
        <w:pStyle w:val="Heading4"/>
      </w:pPr>
      <w:sdt>
        <w:sdtPr>
          <w:id w:val="1166134378"/>
          <w:placeholder>
            <w:docPart w:val="98C41AD1169848F48893B4FF26DD4471"/>
          </w:placeholder>
          <w:temporary/>
          <w:showingPlcHdr/>
          <w15:appearance w15:val="hidden"/>
        </w:sdtPr>
        <w:sdtContent>
          <w:r w:rsidRPr="00D60069">
            <w:t>Special notes:</w:t>
          </w:r>
        </w:sdtContent>
      </w:sdt>
    </w:p>
    <w:p w14:paraId="23F7EE70" w14:textId="77777777" w:rsidR="00966BED" w:rsidRDefault="00966BED" w:rsidP="00966BED">
      <w:r>
        <w:t>Discussed about database design and implementation</w:t>
      </w:r>
    </w:p>
    <w:p w14:paraId="7982F9CE" w14:textId="77777777" w:rsidR="00966BED" w:rsidRPr="0003105C" w:rsidRDefault="00966BED" w:rsidP="00966BED"/>
    <w:p w14:paraId="4A579C55" w14:textId="1E1554B4" w:rsidR="00966BED" w:rsidRDefault="00966BE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C294C2" w14:textId="77777777" w:rsidTr="001E0877">
        <w:tc>
          <w:tcPr>
            <w:tcW w:w="7650" w:type="dxa"/>
          </w:tcPr>
          <w:p w14:paraId="13E37475" w14:textId="1AA22967" w:rsidR="002B2D13" w:rsidRPr="00D60069" w:rsidRDefault="00AD4426">
            <w:pPr>
              <w:pStyle w:val="Title"/>
            </w:pPr>
            <w:sdt>
              <w:sdtPr>
                <w:id w:val="-1086378735"/>
                <w:placeholder>
                  <w:docPart w:val="6D5019FCF6F242DDB5012493E2F2EB75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Team Meeting</w:t>
                </w:r>
              </w:sdtContent>
            </w:sdt>
            <w:r w:rsidR="00592888">
              <w:t xml:space="preserve"> 04</w:t>
            </w:r>
          </w:p>
        </w:tc>
        <w:tc>
          <w:tcPr>
            <w:tcW w:w="2574" w:type="dxa"/>
            <w:vAlign w:val="bottom"/>
          </w:tcPr>
          <w:p w14:paraId="17F76C45" w14:textId="72D80C7F" w:rsidR="00D62E01" w:rsidRPr="00D60069" w:rsidRDefault="00B21AEF">
            <w:pPr>
              <w:pStyle w:val="Heading3"/>
            </w:pPr>
            <w:r>
              <w:t>0</w:t>
            </w:r>
            <w:r w:rsidR="00AF1472">
              <w:t>5</w:t>
            </w:r>
            <w:r>
              <w:t xml:space="preserve"> </w:t>
            </w:r>
            <w:r w:rsidR="00EB48B9">
              <w:t>Apr</w:t>
            </w:r>
            <w:r>
              <w:t xml:space="preserve"> 2018</w:t>
            </w:r>
          </w:p>
          <w:p w14:paraId="0A015CA6" w14:textId="4EE0C188" w:rsidR="00D62E01" w:rsidRPr="00D60069" w:rsidRDefault="00EB48B9">
            <w:pPr>
              <w:pStyle w:val="Heading3"/>
            </w:pPr>
            <w:r>
              <w:t>1</w:t>
            </w:r>
            <w:r w:rsidR="00B21AEF">
              <w:t>.00 PM</w:t>
            </w:r>
          </w:p>
          <w:p w14:paraId="714C0E04" w14:textId="14657EC4" w:rsidR="002B2D13" w:rsidRPr="00D60069" w:rsidRDefault="00B00E35" w:rsidP="00D62E01">
            <w:pPr>
              <w:pStyle w:val="Heading3"/>
            </w:pPr>
            <w:r>
              <w:t>Graduate</w:t>
            </w:r>
            <w:r w:rsidR="00EB48B9">
              <w:t xml:space="preserve"> Study Room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08695C" w:rsidRPr="00D60069" w14:paraId="74ECF3E7" w14:textId="77777777" w:rsidTr="00E048B4">
        <w:sdt>
          <w:sdtPr>
            <w:id w:val="834805806"/>
            <w:placeholder>
              <w:docPart w:val="F385DDF369F9458381B8A72E66347EE0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7CD1A021" w14:textId="77777777" w:rsidR="0008695C" w:rsidRPr="00D60069" w:rsidRDefault="0008695C" w:rsidP="0008695C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10F90109" w14:textId="70EE71D9" w:rsidR="0008695C" w:rsidRPr="00D60069" w:rsidRDefault="00EF75C3" w:rsidP="00EF75C3">
            <w:r>
              <w:t>Gadiraju, Karthik Varma</w:t>
            </w:r>
          </w:p>
        </w:tc>
        <w:tc>
          <w:tcPr>
            <w:tcW w:w="1779" w:type="dxa"/>
            <w:tcMar>
              <w:top w:w="144" w:type="dxa"/>
            </w:tcMar>
          </w:tcPr>
          <w:p w14:paraId="3BA9713D" w14:textId="77777777" w:rsidR="0008695C" w:rsidRPr="00D60069" w:rsidRDefault="00AD4426" w:rsidP="0008695C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7633C195D705452D84A7CD5FE2400C8F"/>
                </w:placeholder>
                <w:temporary/>
                <w:showingPlcHdr/>
                <w15:appearance w15:val="hidden"/>
              </w:sdtPr>
              <w:sdtContent>
                <w:r w:rsidR="0008695C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E6A0920" w14:textId="468BD6E2" w:rsidR="0008695C" w:rsidRPr="00D60069" w:rsidRDefault="0008695C" w:rsidP="0008695C">
            <w:pPr>
              <w:spacing w:after="80"/>
            </w:pPr>
            <w:r>
              <w:t>Informal Meeting</w:t>
            </w:r>
          </w:p>
        </w:tc>
      </w:tr>
      <w:tr w:rsidR="00EF75C3" w:rsidRPr="00D60069" w14:paraId="59047EF4" w14:textId="77777777" w:rsidTr="00E048B4">
        <w:sdt>
          <w:sdtPr>
            <w:id w:val="-906145096"/>
            <w:placeholder>
              <w:docPart w:val="7DB7CBB61CC54BD0AFA71ECD118FD803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4155D8AF" w14:textId="77777777" w:rsidR="00EF75C3" w:rsidRPr="00D60069" w:rsidRDefault="00EF75C3" w:rsidP="00EF75C3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15667D7B" w14:textId="5B658FFF" w:rsidR="00EF75C3" w:rsidRPr="00D60069" w:rsidRDefault="00EF75C3" w:rsidP="00EF75C3">
            <w:r>
              <w:t>Donala, Suma Madhuri</w:t>
            </w:r>
          </w:p>
        </w:tc>
        <w:tc>
          <w:tcPr>
            <w:tcW w:w="1779" w:type="dxa"/>
          </w:tcPr>
          <w:p w14:paraId="17E88B3D" w14:textId="77777777" w:rsidR="00EF75C3" w:rsidRPr="00D60069" w:rsidRDefault="00AD4426" w:rsidP="00EF75C3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37E72FFEF528400981E876CE2AB014D6"/>
                </w:placeholder>
                <w:temporary/>
                <w:showingPlcHdr/>
                <w15:appearance w15:val="hidden"/>
              </w:sdtPr>
              <w:sdtContent>
                <w:r w:rsidR="00EF75C3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4F325570" w14:textId="329ACC10" w:rsidR="00EF75C3" w:rsidRPr="00D60069" w:rsidRDefault="00EF75C3" w:rsidP="00EF75C3">
            <w:r>
              <w:t>Shetty, Sudeepkumar</w:t>
            </w:r>
          </w:p>
        </w:tc>
      </w:tr>
      <w:tr w:rsidR="00EF75C3" w:rsidRPr="00D60069" w14:paraId="0384EBB2" w14:textId="77777777" w:rsidTr="00E048B4">
        <w:tc>
          <w:tcPr>
            <w:tcW w:w="1946" w:type="dxa"/>
          </w:tcPr>
          <w:p w14:paraId="1C874B9B" w14:textId="77777777" w:rsidR="00EF75C3" w:rsidRPr="00D60069" w:rsidRDefault="00AD4426" w:rsidP="00EF75C3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364707EBC38047C6881E76B2936B5C01"/>
                </w:placeholder>
                <w:temporary/>
                <w:showingPlcHdr/>
                <w15:appearance w15:val="hidden"/>
              </w:sdtPr>
              <w:sdtContent>
                <w:r w:rsidR="00EF75C3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0D6C418B" w14:textId="02BD2082" w:rsidR="00EF75C3" w:rsidRPr="00D60069" w:rsidRDefault="00EF75C3" w:rsidP="00EF75C3">
            <w:r>
              <w:t>Kanagaraj, Raghul Raj</w:t>
            </w:r>
          </w:p>
        </w:tc>
        <w:tc>
          <w:tcPr>
            <w:tcW w:w="1779" w:type="dxa"/>
          </w:tcPr>
          <w:p w14:paraId="0D1B28DF" w14:textId="77777777" w:rsidR="00EF75C3" w:rsidRPr="00D60069" w:rsidRDefault="00EF75C3" w:rsidP="00EF75C3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65FBAF67" w14:textId="77777777" w:rsidR="00EF75C3" w:rsidRPr="00D60069" w:rsidRDefault="00EF75C3" w:rsidP="00EF75C3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DA7A2A8" w14:textId="77777777" w:rsidTr="00E048B4">
        <w:tc>
          <w:tcPr>
            <w:tcW w:w="1980" w:type="dxa"/>
            <w:tcMar>
              <w:top w:w="144" w:type="dxa"/>
            </w:tcMar>
          </w:tcPr>
          <w:p w14:paraId="1D52C702" w14:textId="77777777" w:rsidR="002B2D13" w:rsidRPr="00D60069" w:rsidRDefault="00AD4426">
            <w:pPr>
              <w:pStyle w:val="Heading2"/>
            </w:pPr>
            <w:sdt>
              <w:sdtPr>
                <w:id w:val="1643469904"/>
                <w:placeholder>
                  <w:docPart w:val="223AB64C028D46DB9EED79E8F268B25C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20F44291" w14:textId="77777777" w:rsidR="00EB48B9" w:rsidRDefault="00EB48B9" w:rsidP="00EB48B9">
            <w:r>
              <w:t>Gadiraju, Karthik Varma</w:t>
            </w:r>
          </w:p>
          <w:p w14:paraId="09F3BD99" w14:textId="77777777" w:rsidR="00EB48B9" w:rsidRDefault="00EB48B9" w:rsidP="00EB48B9">
            <w:r>
              <w:t>Donala, Suma Madhuri</w:t>
            </w:r>
          </w:p>
          <w:p w14:paraId="66BD3A52" w14:textId="77777777" w:rsidR="00EB48B9" w:rsidRDefault="00EB48B9" w:rsidP="00EB48B9">
            <w:r>
              <w:t>Huang, Ivan</w:t>
            </w:r>
          </w:p>
          <w:p w14:paraId="29E9991C" w14:textId="77777777" w:rsidR="00307B5D" w:rsidRDefault="00EB48B9" w:rsidP="00D62E01">
            <w:r>
              <w:t>Kanagaraj, Raghul Raj</w:t>
            </w:r>
          </w:p>
          <w:p w14:paraId="0BA96C2D" w14:textId="7C848BD9" w:rsidR="00D51A82" w:rsidRPr="00D60069" w:rsidRDefault="00D51A82" w:rsidP="00D62E01">
            <w:r>
              <w:t>Shetty, Sudeepkumar</w:t>
            </w:r>
          </w:p>
        </w:tc>
      </w:tr>
      <w:tr w:rsidR="002B2D13" w:rsidRPr="00D60069" w14:paraId="049A7236" w14:textId="77777777" w:rsidTr="00E048B4">
        <w:tc>
          <w:tcPr>
            <w:tcW w:w="1980" w:type="dxa"/>
          </w:tcPr>
          <w:p w14:paraId="2BB22CDF" w14:textId="7FA029F6" w:rsidR="002B2D13" w:rsidRPr="00D60069" w:rsidRDefault="002B2D13">
            <w:pPr>
              <w:pStyle w:val="Heading2"/>
            </w:pPr>
          </w:p>
        </w:tc>
        <w:tc>
          <w:tcPr>
            <w:tcW w:w="8244" w:type="dxa"/>
          </w:tcPr>
          <w:p w14:paraId="6D70347C" w14:textId="56C2F239" w:rsidR="002B2D13" w:rsidRPr="00D60069" w:rsidRDefault="002B2D13" w:rsidP="00D62E01"/>
        </w:tc>
      </w:tr>
    </w:tbl>
    <w:sdt>
      <w:sdtPr>
        <w:id w:val="-2901889"/>
        <w:placeholder>
          <w:docPart w:val="2E7DFF03E3994819A952F2FF593FA161"/>
        </w:placeholder>
        <w:temporary/>
        <w:showingPlcHdr/>
        <w15:appearance w15:val="hidden"/>
      </w:sdtPr>
      <w:sdtContent>
        <w:p w14:paraId="341C2A28" w14:textId="77777777" w:rsidR="002B2D13" w:rsidRPr="00D60069" w:rsidRDefault="006344A8">
          <w:pPr>
            <w:pStyle w:val="Heading1"/>
          </w:pPr>
          <w:r w:rsidRPr="0058410C">
            <w:rPr>
              <w:i w:val="0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367493E2" w14:textId="77777777" w:rsidTr="00D62E01">
        <w:tc>
          <w:tcPr>
            <w:tcW w:w="1620" w:type="dxa"/>
          </w:tcPr>
          <w:bookmarkStart w:id="1" w:name="MinuteItems"/>
          <w:bookmarkStart w:id="2" w:name="MinuteTopicSection"/>
          <w:bookmarkEnd w:id="1"/>
          <w:p w14:paraId="3789FE46" w14:textId="77777777" w:rsidR="002B2D13" w:rsidRPr="00D60069" w:rsidRDefault="00AD4426">
            <w:pPr>
              <w:pStyle w:val="Heading2"/>
            </w:pPr>
            <w:sdt>
              <w:sdtPr>
                <w:id w:val="90904773"/>
                <w:placeholder>
                  <w:docPart w:val="088F1F43D1C9427F86D33CB1FB57AE5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2B3C05D5" w14:textId="4BB75EAB" w:rsidR="002B2D13" w:rsidRDefault="004E5748">
            <w:r>
              <w:t xml:space="preserve">Login </w:t>
            </w:r>
            <w:r w:rsidR="00D60252">
              <w:t>page for</w:t>
            </w:r>
            <w:r>
              <w:t xml:space="preserve"> Student</w:t>
            </w:r>
            <w:r w:rsidR="00B00E35">
              <w:t xml:space="preserve"> or recruiters</w:t>
            </w:r>
            <w:r>
              <w:t>.</w:t>
            </w:r>
          </w:p>
          <w:p w14:paraId="67884D32" w14:textId="458D4032" w:rsidR="004E5748" w:rsidRDefault="004E5748">
            <w:r>
              <w:t xml:space="preserve">Update </w:t>
            </w:r>
            <w:r w:rsidR="00D737AC">
              <w:t>page for s</w:t>
            </w:r>
            <w:r>
              <w:t xml:space="preserve">tudent </w:t>
            </w:r>
            <w:r w:rsidR="00C26F0F">
              <w:t>and recruiter</w:t>
            </w:r>
            <w:r>
              <w:t>.</w:t>
            </w:r>
          </w:p>
          <w:p w14:paraId="43EC90AE" w14:textId="0C1B3463" w:rsidR="00D737AC" w:rsidRPr="00D60069" w:rsidRDefault="004E5748">
            <w:r>
              <w:t>Register new students</w:t>
            </w:r>
            <w:r w:rsidR="00B00E35">
              <w:t xml:space="preserve"> or recruiters</w:t>
            </w:r>
            <w:r>
              <w:t>.</w:t>
            </w:r>
          </w:p>
        </w:tc>
        <w:tc>
          <w:tcPr>
            <w:tcW w:w="1324" w:type="dxa"/>
          </w:tcPr>
          <w:p w14:paraId="65774777" w14:textId="77777777" w:rsidR="002B2D13" w:rsidRPr="00D60069" w:rsidRDefault="00AD4426">
            <w:pPr>
              <w:pStyle w:val="Heading2"/>
            </w:pPr>
            <w:sdt>
              <w:sdtPr>
                <w:id w:val="1737199064"/>
                <w:placeholder>
                  <w:docPart w:val="2AC76DB585BB41359F8F1B95EA9317CE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2BFD7B6B" w14:textId="00E1BE96" w:rsidR="002B2D13" w:rsidRPr="00D60069" w:rsidRDefault="003D6DE9">
            <w:r>
              <w:t>Huang, Ivan</w:t>
            </w:r>
          </w:p>
        </w:tc>
      </w:tr>
    </w:tbl>
    <w:p w14:paraId="315A210A" w14:textId="77777777" w:rsidR="002B2D13" w:rsidRPr="00D60069" w:rsidRDefault="00AD4426">
      <w:pPr>
        <w:pStyle w:val="Heading4"/>
      </w:pPr>
      <w:sdt>
        <w:sdtPr>
          <w:id w:val="-391195506"/>
          <w:placeholder>
            <w:docPart w:val="F66DA9FE8D8B4BA186973895CF63E345"/>
          </w:placeholder>
          <w:temporary/>
          <w:showingPlcHdr/>
          <w15:appearance w15:val="hidden"/>
        </w:sdtPr>
        <w:sdtContent>
          <w:r w:rsidR="006344A8" w:rsidRPr="00D60069">
            <w:t>Discussion:</w:t>
          </w:r>
        </w:sdtContent>
      </w:sdt>
    </w:p>
    <w:p w14:paraId="2CC2BDDE" w14:textId="2A1304F6" w:rsidR="00D74795" w:rsidRDefault="00D74795" w:rsidP="00395FED">
      <w:pPr>
        <w:pStyle w:val="ListParagraph"/>
        <w:numPr>
          <w:ilvl w:val="0"/>
          <w:numId w:val="8"/>
        </w:numPr>
      </w:pPr>
      <w:r>
        <w:t>Registration form to create new students and recruiters.</w:t>
      </w:r>
    </w:p>
    <w:p w14:paraId="72D690A6" w14:textId="18B682C0" w:rsidR="00D51A82" w:rsidRDefault="00D51A82" w:rsidP="00395FED">
      <w:pPr>
        <w:pStyle w:val="ListParagraph"/>
        <w:numPr>
          <w:ilvl w:val="0"/>
          <w:numId w:val="8"/>
        </w:numPr>
      </w:pPr>
      <w:r>
        <w:t>Description about the login page for students and recruiters.</w:t>
      </w:r>
    </w:p>
    <w:p w14:paraId="201B909F" w14:textId="585D7B1E" w:rsidR="00D74795" w:rsidRDefault="00D51A82" w:rsidP="00395FED">
      <w:pPr>
        <w:pStyle w:val="ListParagraph"/>
        <w:numPr>
          <w:ilvl w:val="0"/>
          <w:numId w:val="8"/>
        </w:numPr>
      </w:pPr>
      <w:r>
        <w:t xml:space="preserve">Update page for students and recruiters and their </w:t>
      </w:r>
      <w:r w:rsidR="00D74795">
        <w:t>functions</w:t>
      </w:r>
      <w:r>
        <w:t>.</w:t>
      </w:r>
    </w:p>
    <w:p w14:paraId="78F15A08" w14:textId="77777777" w:rsidR="002B2D13" w:rsidRPr="00D60069" w:rsidRDefault="00AD4426">
      <w:pPr>
        <w:pStyle w:val="Heading4"/>
      </w:pPr>
      <w:sdt>
        <w:sdtPr>
          <w:id w:val="1574465788"/>
          <w:placeholder>
            <w:docPart w:val="014413D235D64305BC5951C48F6E848C"/>
          </w:placeholder>
          <w:temporary/>
          <w:showingPlcHdr/>
          <w15:appearance w15:val="hidden"/>
        </w:sdtPr>
        <w:sdtContent>
          <w:r w:rsidR="006344A8" w:rsidRPr="00D60069">
            <w:t>Conclusions:</w:t>
          </w:r>
        </w:sdtContent>
      </w:sdt>
    </w:p>
    <w:p w14:paraId="5E17E3FC" w14:textId="159D3EA6" w:rsidR="002B2D13" w:rsidRDefault="00D51A82" w:rsidP="00031F50">
      <w:pPr>
        <w:pStyle w:val="ListParagraph"/>
        <w:numPr>
          <w:ilvl w:val="0"/>
          <w:numId w:val="7"/>
        </w:numPr>
      </w:pPr>
      <w:r>
        <w:t>Login page for recruiter and students.</w:t>
      </w:r>
    </w:p>
    <w:p w14:paraId="1A0104CD" w14:textId="77777777" w:rsidR="00B11BD2" w:rsidRDefault="00D51A82" w:rsidP="00031F50">
      <w:pPr>
        <w:pStyle w:val="ListParagraph"/>
        <w:numPr>
          <w:ilvl w:val="0"/>
          <w:numId w:val="7"/>
        </w:numPr>
      </w:pPr>
      <w:r>
        <w:t>Update page for updating student and recruiter profiles.</w:t>
      </w:r>
    </w:p>
    <w:p w14:paraId="3421E62B" w14:textId="77777777" w:rsidR="00B11BD2" w:rsidRPr="00D60069" w:rsidRDefault="00B11BD2" w:rsidP="00031F50">
      <w:pPr>
        <w:pStyle w:val="ListParagraph"/>
        <w:numPr>
          <w:ilvl w:val="0"/>
          <w:numId w:val="7"/>
        </w:numPr>
      </w:pPr>
      <w:r>
        <w:t>Filers to match employee with jobs.</w:t>
      </w:r>
    </w:p>
    <w:p w14:paraId="728E1267" w14:textId="29BDE492" w:rsidR="00305BAF" w:rsidRDefault="00305BAF" w:rsidP="001A7B04">
      <w:pPr>
        <w:pStyle w:val="ListParagraph"/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D60069" w14:paraId="7D180005" w14:textId="77777777" w:rsidTr="001E0877">
        <w:trPr>
          <w:tblHeader/>
        </w:trPr>
        <w:tc>
          <w:tcPr>
            <w:tcW w:w="5310" w:type="dxa"/>
            <w:vAlign w:val="bottom"/>
          </w:tcPr>
          <w:bookmarkStart w:id="3" w:name="MinuteDiscussion"/>
          <w:bookmarkStart w:id="4" w:name="MinuteActionItems"/>
          <w:bookmarkEnd w:id="3"/>
          <w:bookmarkEnd w:id="4"/>
          <w:p w14:paraId="559216C8" w14:textId="77777777" w:rsidR="002B2D13" w:rsidRPr="00D60069" w:rsidRDefault="00AD4426" w:rsidP="00D60069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B76A45E63CEF49F7A1D83C06AA7F625C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Action items</w:t>
                </w:r>
              </w:sdtContent>
            </w:sdt>
          </w:p>
        </w:tc>
        <w:bookmarkStart w:id="5" w:name="MinutePersonResponsible"/>
        <w:bookmarkEnd w:id="5"/>
        <w:tc>
          <w:tcPr>
            <w:tcW w:w="3060" w:type="dxa"/>
            <w:vAlign w:val="bottom"/>
          </w:tcPr>
          <w:p w14:paraId="6080E77F" w14:textId="77777777" w:rsidR="002B2D13" w:rsidRPr="00D60069" w:rsidRDefault="00AD4426" w:rsidP="00D60069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64A6C4C7FCE2428CAE4D57CDAEAA5C76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Person responsible</w:t>
                </w:r>
              </w:sdtContent>
            </w:sdt>
          </w:p>
        </w:tc>
        <w:bookmarkStart w:id="6" w:name="MinuteDeadline"/>
        <w:bookmarkEnd w:id="6"/>
        <w:tc>
          <w:tcPr>
            <w:tcW w:w="1854" w:type="dxa"/>
            <w:vAlign w:val="bottom"/>
          </w:tcPr>
          <w:p w14:paraId="4C3DE21B" w14:textId="77777777" w:rsidR="002B2D13" w:rsidRPr="00D60069" w:rsidRDefault="00AD4426" w:rsidP="00D60069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CBB6C461C29B45C79B0E10A79DC1EF4A"/>
                </w:placeholder>
                <w:temporary/>
                <w:showingPlcHdr/>
                <w15:appearance w15:val="hidden"/>
              </w:sdtPr>
              <w:sdtContent>
                <w:r w:rsidR="006344A8" w:rsidRPr="00D60069">
                  <w:t>Deadline</w:t>
                </w:r>
              </w:sdtContent>
            </w:sdt>
          </w:p>
        </w:tc>
      </w:tr>
      <w:tr w:rsidR="002B2D13" w:rsidRPr="00D60069" w14:paraId="4FF26DF5" w14:textId="77777777" w:rsidTr="00D60069">
        <w:tc>
          <w:tcPr>
            <w:tcW w:w="5310" w:type="dxa"/>
          </w:tcPr>
          <w:p w14:paraId="250A094A" w14:textId="77777777" w:rsidR="002B2D13" w:rsidRDefault="00D60252" w:rsidP="00031F50">
            <w:pPr>
              <w:pStyle w:val="ListBullet"/>
              <w:spacing w:after="80"/>
              <w:ind w:left="720"/>
            </w:pPr>
            <w:r>
              <w:t>Login for students and recruiters.</w:t>
            </w:r>
          </w:p>
          <w:p w14:paraId="71AFB7E5" w14:textId="77777777" w:rsidR="00D60252" w:rsidRDefault="00D60252" w:rsidP="00031F50">
            <w:pPr>
              <w:pStyle w:val="ListBullet"/>
              <w:spacing w:after="80"/>
              <w:ind w:left="720"/>
            </w:pPr>
            <w:r>
              <w:t>Register new students and recruiter’s</w:t>
            </w:r>
          </w:p>
          <w:p w14:paraId="69F0F6CC" w14:textId="6EC1A978" w:rsidR="00D60252" w:rsidRDefault="00D60252" w:rsidP="00031F50">
            <w:pPr>
              <w:pStyle w:val="ListBullet"/>
              <w:spacing w:after="80"/>
              <w:ind w:left="720"/>
            </w:pPr>
            <w:r>
              <w:t>Update recruiter and student’s information.</w:t>
            </w:r>
          </w:p>
          <w:p w14:paraId="1CC5B455" w14:textId="3895E7F8" w:rsidR="00D60252" w:rsidRPr="00D60069" w:rsidRDefault="00D60252" w:rsidP="001A7B04">
            <w:pPr>
              <w:pStyle w:val="ListBullet"/>
              <w:numPr>
                <w:ilvl w:val="0"/>
                <w:numId w:val="0"/>
              </w:numPr>
              <w:ind w:left="720"/>
            </w:pPr>
          </w:p>
        </w:tc>
        <w:tc>
          <w:tcPr>
            <w:tcW w:w="3060" w:type="dxa"/>
          </w:tcPr>
          <w:p w14:paraId="23FC8528" w14:textId="6A82A2C7" w:rsidR="0073782D" w:rsidRDefault="0073782D" w:rsidP="0073782D">
            <w:r>
              <w:t>Gadiraju, Karthik Varma</w:t>
            </w:r>
          </w:p>
          <w:p w14:paraId="42A38C10" w14:textId="77777777" w:rsidR="0008695C" w:rsidRDefault="0008695C" w:rsidP="0008695C">
            <w:r>
              <w:t>Donala, Suma Madhuri</w:t>
            </w:r>
          </w:p>
          <w:p w14:paraId="298D1358" w14:textId="670C4E71" w:rsidR="0073782D" w:rsidRDefault="0073782D" w:rsidP="0073782D">
            <w:r>
              <w:t>Huang, Ivan</w:t>
            </w:r>
          </w:p>
          <w:p w14:paraId="150073B0" w14:textId="77777777" w:rsidR="00925EA7" w:rsidRDefault="00925EA7" w:rsidP="00925EA7">
            <w:r>
              <w:t>Shetty, Sudeepkumar</w:t>
            </w:r>
          </w:p>
          <w:p w14:paraId="0F336B9E" w14:textId="42B438FB" w:rsidR="0008695C" w:rsidRDefault="0008695C" w:rsidP="0073782D">
            <w:r>
              <w:t>Kanagaraj, Raghul Raj</w:t>
            </w:r>
          </w:p>
          <w:p w14:paraId="67A3E5BC" w14:textId="057BC5F8" w:rsidR="002B2D13" w:rsidRPr="00D60069" w:rsidRDefault="002B2D13" w:rsidP="0008695C"/>
        </w:tc>
        <w:tc>
          <w:tcPr>
            <w:tcW w:w="1854" w:type="dxa"/>
          </w:tcPr>
          <w:p w14:paraId="15B15ABB" w14:textId="6BEEB409" w:rsidR="002B2D13" w:rsidRPr="00D60069" w:rsidRDefault="0073782D" w:rsidP="00D60069">
            <w:pPr>
              <w:spacing w:after="80"/>
            </w:pPr>
            <w:r>
              <w:t>0</w:t>
            </w:r>
            <w:r w:rsidR="00605D54">
              <w:t>6</w:t>
            </w:r>
            <w:r>
              <w:t xml:space="preserve"> </w:t>
            </w:r>
            <w:r w:rsidR="0008695C">
              <w:t xml:space="preserve">Apr </w:t>
            </w:r>
            <w:r>
              <w:t>2018</w:t>
            </w:r>
          </w:p>
        </w:tc>
      </w:tr>
    </w:tbl>
    <w:bookmarkEnd w:id="2"/>
    <w:p w14:paraId="641636D1" w14:textId="77777777" w:rsidR="002B2D13" w:rsidRPr="00D60069" w:rsidRDefault="00AD4426">
      <w:pPr>
        <w:pStyle w:val="Heading1"/>
      </w:pPr>
      <w:sdt>
        <w:sdtPr>
          <w:id w:val="-1794281877"/>
          <w:placeholder>
            <w:docPart w:val="CE4CA7935ABF446094A4FD4D95623FF7"/>
          </w:placeholder>
          <w:temporary/>
          <w:showingPlcHdr/>
          <w15:appearance w15:val="hidden"/>
        </w:sdtPr>
        <w:sdtContent>
          <w:r w:rsidR="006344A8" w:rsidRPr="00D60069">
            <w:t>Other Information</w:t>
          </w:r>
        </w:sdtContent>
      </w:sdt>
    </w:p>
    <w:p w14:paraId="4341E590" w14:textId="3FF8C555" w:rsidR="002B2D13" w:rsidRPr="00D60069" w:rsidRDefault="00AD4426">
      <w:pPr>
        <w:pStyle w:val="Heading4"/>
      </w:pPr>
      <w:sdt>
        <w:sdtPr>
          <w:id w:val="2125887421"/>
          <w:placeholder>
            <w:docPart w:val="9FD6F8FE754043E9884AE30204C0EA3F"/>
          </w:placeholder>
          <w:temporary/>
          <w:showingPlcHdr/>
          <w15:appearance w15:val="hidden"/>
        </w:sdtPr>
        <w:sdtContent>
          <w:r w:rsidR="006344A8" w:rsidRPr="00D60069">
            <w:t>Observers:</w:t>
          </w:r>
        </w:sdtContent>
      </w:sdt>
      <w:r w:rsidR="00966BED">
        <w:tab/>
      </w:r>
      <w:r w:rsidR="00966BED">
        <w:tab/>
      </w:r>
      <w:r w:rsidR="00966BED">
        <w:tab/>
      </w:r>
      <w:r w:rsidR="00966BED">
        <w:tab/>
      </w:r>
      <w:r w:rsidR="00966BED">
        <w:tab/>
      </w:r>
      <w:r w:rsidR="00966BED">
        <w:tab/>
      </w:r>
      <w:r w:rsidR="00966BED">
        <w:tab/>
      </w:r>
      <w:r w:rsidR="00966BED">
        <w:tab/>
      </w:r>
      <w:r w:rsidR="00966BED">
        <w:tab/>
      </w:r>
      <w:r w:rsidR="00966BED">
        <w:tab/>
      </w:r>
    </w:p>
    <w:p w14:paraId="100EEDBC" w14:textId="39F9124F" w:rsidR="0073782D" w:rsidRDefault="0073782D" w:rsidP="0073782D">
      <w:r>
        <w:t>Gadiraju, Karthik Varma</w:t>
      </w:r>
    </w:p>
    <w:p w14:paraId="27C310E7" w14:textId="77777777" w:rsidR="0073782D" w:rsidRDefault="0073782D" w:rsidP="0073782D">
      <w:r>
        <w:t>Huang, Ivan</w:t>
      </w:r>
    </w:p>
    <w:p w14:paraId="016C2BF6" w14:textId="77777777" w:rsidR="0073782D" w:rsidRDefault="0073782D" w:rsidP="0073782D">
      <w:r>
        <w:t>Shetty, Sudeepkumar</w:t>
      </w:r>
    </w:p>
    <w:p w14:paraId="2DDF3F21" w14:textId="77777777" w:rsidR="0073782D" w:rsidRDefault="0073782D" w:rsidP="0073782D">
      <w:r>
        <w:t>Donala, Suma Madhuri</w:t>
      </w:r>
    </w:p>
    <w:p w14:paraId="5210A5E5" w14:textId="199666F9" w:rsidR="002B2D13" w:rsidRPr="00D60069" w:rsidRDefault="0073782D" w:rsidP="0073782D">
      <w:r>
        <w:t>Kanagaraj, Raghul Raj</w:t>
      </w:r>
    </w:p>
    <w:p w14:paraId="40EAEC35" w14:textId="77777777" w:rsidR="00345B6B" w:rsidRDefault="00345B6B">
      <w:pPr>
        <w:pStyle w:val="Heading4"/>
      </w:pPr>
    </w:p>
    <w:p w14:paraId="63B92133" w14:textId="6924B970" w:rsidR="002B2D13" w:rsidRPr="00D60069" w:rsidRDefault="00AD4426">
      <w:pPr>
        <w:pStyle w:val="Heading4"/>
      </w:pPr>
      <w:sdt>
        <w:sdtPr>
          <w:id w:val="-671956156"/>
          <w:placeholder>
            <w:docPart w:val="227079747C2740589688B8EE15A4835B"/>
          </w:placeholder>
          <w:temporary/>
          <w:showingPlcHdr/>
          <w15:appearance w15:val="hidden"/>
        </w:sdtPr>
        <w:sdtContent>
          <w:r w:rsidR="006344A8" w:rsidRPr="00D60069">
            <w:t>Resources:</w:t>
          </w:r>
        </w:sdtContent>
      </w:sdt>
    </w:p>
    <w:p w14:paraId="5261E842" w14:textId="05644E22" w:rsidR="002B3D61" w:rsidRDefault="002B3D61">
      <w:r>
        <w:t>PHP, MySQL.</w:t>
      </w:r>
    </w:p>
    <w:p w14:paraId="2398E53A" w14:textId="3D618127" w:rsidR="002B3D61" w:rsidRDefault="002B3D61">
      <w:r>
        <w:t>HTML, CSS</w:t>
      </w:r>
    </w:p>
    <w:p w14:paraId="60A487BD" w14:textId="2354D3DE" w:rsidR="0058410C" w:rsidRDefault="0058410C">
      <w:r>
        <w:t>youtube.com</w:t>
      </w:r>
    </w:p>
    <w:p w14:paraId="05982453" w14:textId="24A3F0C9" w:rsidR="0058410C" w:rsidRDefault="0058410C">
      <w:r>
        <w:t>google.com</w:t>
      </w:r>
    </w:p>
    <w:p w14:paraId="40591F58" w14:textId="36144205" w:rsidR="00AD4426" w:rsidRDefault="00AD4426"/>
    <w:p w14:paraId="4235857F" w14:textId="1A4F1E26" w:rsidR="00AD4426" w:rsidRDefault="00AD4426"/>
    <w:p w14:paraId="68445671" w14:textId="20B52790" w:rsidR="00AD4426" w:rsidRDefault="00AD4426"/>
    <w:p w14:paraId="60BB721D" w14:textId="1215A239" w:rsidR="00AD4426" w:rsidRDefault="00AD4426"/>
    <w:p w14:paraId="62FD1675" w14:textId="225377B9" w:rsidR="00AD4426" w:rsidRDefault="00AD4426"/>
    <w:p w14:paraId="7724B94A" w14:textId="56E537DA" w:rsidR="00AD4426" w:rsidRDefault="00AD4426"/>
    <w:p w14:paraId="329C9CA8" w14:textId="3D32B98A" w:rsidR="00AD4426" w:rsidRDefault="00AD4426"/>
    <w:p w14:paraId="5E04BB2C" w14:textId="768D713B" w:rsidR="00AD4426" w:rsidRDefault="00AD4426"/>
    <w:p w14:paraId="2B3DD401" w14:textId="7DFAEFAB" w:rsidR="00AD4426" w:rsidRDefault="00AD4426"/>
    <w:p w14:paraId="1EC97400" w14:textId="3173E7A9" w:rsidR="00AD4426" w:rsidRDefault="00AD4426"/>
    <w:p w14:paraId="468B190F" w14:textId="614D260B" w:rsidR="00AD4426" w:rsidRDefault="00AD4426"/>
    <w:p w14:paraId="67B96CC7" w14:textId="4F8F0700" w:rsidR="00AD4426" w:rsidRDefault="00AD4426"/>
    <w:p w14:paraId="3D0C7CBE" w14:textId="231A5486" w:rsidR="00AD4426" w:rsidRDefault="00AD4426"/>
    <w:p w14:paraId="442967CE" w14:textId="03801C7C" w:rsidR="00AD4426" w:rsidRDefault="00AD4426"/>
    <w:p w14:paraId="64D181EF" w14:textId="54729334" w:rsidR="00AD4426" w:rsidRDefault="00AD4426"/>
    <w:p w14:paraId="4A860283" w14:textId="121B4684" w:rsidR="00AD4426" w:rsidRDefault="00AD4426"/>
    <w:p w14:paraId="3B6CF126" w14:textId="5D6C0550" w:rsidR="00AD4426" w:rsidRDefault="00AD4426"/>
    <w:p w14:paraId="1414A4FB" w14:textId="7709FFA1" w:rsidR="00AD4426" w:rsidRDefault="00AD4426"/>
    <w:p w14:paraId="55A0CA82" w14:textId="1485C35B" w:rsidR="00AD4426" w:rsidRDefault="00AD4426"/>
    <w:p w14:paraId="6AA443A3" w14:textId="3AC3AC4A" w:rsidR="00AD4426" w:rsidRDefault="00AD4426"/>
    <w:p w14:paraId="7FB5782F" w14:textId="6FD09317" w:rsidR="00AD4426" w:rsidRDefault="00AD4426"/>
    <w:p w14:paraId="2FA7C87A" w14:textId="52C2B22E" w:rsidR="00AD4426" w:rsidRDefault="00AD4426"/>
    <w:p w14:paraId="123A81F4" w14:textId="69982F0D" w:rsidR="00AD4426" w:rsidRDefault="00AD4426"/>
    <w:p w14:paraId="0E51F585" w14:textId="7944A317" w:rsidR="00AD4426" w:rsidRDefault="00AD4426"/>
    <w:p w14:paraId="593196E6" w14:textId="5E76E4F9" w:rsidR="00AD4426" w:rsidRDefault="00AD4426"/>
    <w:p w14:paraId="123B021F" w14:textId="7CCD14AF" w:rsidR="00AD4426" w:rsidRDefault="00AD4426"/>
    <w:p w14:paraId="629F6AF8" w14:textId="18D78D6E" w:rsidR="00AD4426" w:rsidRDefault="00AD4426"/>
    <w:p w14:paraId="20596691" w14:textId="20C08598" w:rsidR="00AD4426" w:rsidRDefault="00AD4426"/>
    <w:p w14:paraId="14D1E58C" w14:textId="535FF0B8" w:rsidR="00AD4426" w:rsidRDefault="00AD4426"/>
    <w:p w14:paraId="22A299EA" w14:textId="52F75C08" w:rsidR="00AD4426" w:rsidRDefault="00AD4426"/>
    <w:p w14:paraId="76927752" w14:textId="6BF86B83" w:rsidR="00AD4426" w:rsidRDefault="00AD4426"/>
    <w:p w14:paraId="344181FE" w14:textId="5024BB6C" w:rsidR="00AD4426" w:rsidRDefault="00AD4426"/>
    <w:p w14:paraId="2C370962" w14:textId="566FC4B3" w:rsidR="00AD4426" w:rsidRDefault="00AD4426"/>
    <w:p w14:paraId="18D9E78A" w14:textId="7A944ACF" w:rsidR="00AD4426" w:rsidRDefault="00AD4426"/>
    <w:p w14:paraId="2606D173" w14:textId="6E9DF221" w:rsidR="00AD4426" w:rsidRDefault="00AD4426"/>
    <w:p w14:paraId="3C5ED586" w14:textId="1D324123" w:rsidR="00AD4426" w:rsidRDefault="00AD4426"/>
    <w:p w14:paraId="2BF98BD2" w14:textId="1F75C24B" w:rsidR="00AD4426" w:rsidRDefault="00AD4426"/>
    <w:p w14:paraId="03AB8A45" w14:textId="66E4366E" w:rsidR="00AD4426" w:rsidRDefault="00AD4426"/>
    <w:p w14:paraId="5C091118" w14:textId="62E1BE94" w:rsidR="00AD4426" w:rsidRDefault="00AD4426"/>
    <w:p w14:paraId="09590D15" w14:textId="77777777" w:rsidR="00AD4426" w:rsidRDefault="00AD4426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605D54" w:rsidRPr="00D60069" w14:paraId="14FD4AA1" w14:textId="77777777" w:rsidTr="00AD4426">
        <w:tc>
          <w:tcPr>
            <w:tcW w:w="7650" w:type="dxa"/>
          </w:tcPr>
          <w:p w14:paraId="5B346D2C" w14:textId="4143A349" w:rsidR="00605D54" w:rsidRPr="00D60069" w:rsidRDefault="00605D54" w:rsidP="00AD4426">
            <w:pPr>
              <w:pStyle w:val="Title"/>
            </w:pPr>
            <w:sdt>
              <w:sdtPr>
                <w:id w:val="2134285737"/>
                <w:placeholder>
                  <w:docPart w:val="6F2691A2D0FC4C19B4DFDCC2FA1DB438"/>
                </w:placeholder>
                <w:temporary/>
                <w:showingPlcHdr/>
                <w15:appearance w15:val="hidden"/>
              </w:sdtPr>
              <w:sdtContent>
                <w:r w:rsidRPr="00D60069">
                  <w:t>Team Meeting</w:t>
                </w:r>
              </w:sdtContent>
            </w:sdt>
            <w:r w:rsidR="00592888">
              <w:t xml:space="preserve"> 05</w:t>
            </w:r>
          </w:p>
        </w:tc>
        <w:tc>
          <w:tcPr>
            <w:tcW w:w="2574" w:type="dxa"/>
            <w:vAlign w:val="bottom"/>
          </w:tcPr>
          <w:p w14:paraId="054D28B9" w14:textId="377D958A" w:rsidR="00605D54" w:rsidRPr="00D60069" w:rsidRDefault="00605D54" w:rsidP="00AD4426">
            <w:pPr>
              <w:pStyle w:val="Heading3"/>
            </w:pPr>
            <w:r>
              <w:t>06 Apr 2018</w:t>
            </w:r>
          </w:p>
          <w:p w14:paraId="7C1FFEB8" w14:textId="60AC90AB" w:rsidR="00605D54" w:rsidRPr="00D60069" w:rsidRDefault="00605D54" w:rsidP="00AD4426">
            <w:pPr>
              <w:pStyle w:val="Heading3"/>
            </w:pPr>
            <w:r>
              <w:t>3.00 PM</w:t>
            </w:r>
          </w:p>
          <w:p w14:paraId="727BDDEA" w14:textId="77777777" w:rsidR="00605D54" w:rsidRPr="00D60069" w:rsidRDefault="00605D54" w:rsidP="00AD4426">
            <w:pPr>
              <w:pStyle w:val="Heading3"/>
            </w:pPr>
            <w:r>
              <w:t>Graduate Study Room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4"/>
        <w:gridCol w:w="1779"/>
        <w:gridCol w:w="3315"/>
      </w:tblGrid>
      <w:tr w:rsidR="00605D54" w:rsidRPr="00D60069" w14:paraId="14669BD4" w14:textId="77777777" w:rsidTr="00AD4426">
        <w:sdt>
          <w:sdtPr>
            <w:id w:val="-950627035"/>
            <w:placeholder>
              <w:docPart w:val="962A07AC4DFC4AAA85F3CA29EE643CDA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  <w:tcMar>
                  <w:top w:w="144" w:type="dxa"/>
                </w:tcMar>
              </w:tcPr>
              <w:p w14:paraId="5424B643" w14:textId="77777777" w:rsidR="00605D54" w:rsidRPr="00D60069" w:rsidRDefault="00605D54" w:rsidP="00AD4426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1F7115E3" w14:textId="77777777" w:rsidR="00605D54" w:rsidRPr="00D60069" w:rsidRDefault="00605D54" w:rsidP="00AD4426">
            <w:proofErr w:type="spellStart"/>
            <w:r>
              <w:t>Gadiraju</w:t>
            </w:r>
            <w:proofErr w:type="spellEnd"/>
            <w:r>
              <w:t>, Karthik Varma</w:t>
            </w:r>
          </w:p>
        </w:tc>
        <w:tc>
          <w:tcPr>
            <w:tcW w:w="1779" w:type="dxa"/>
            <w:tcMar>
              <w:top w:w="144" w:type="dxa"/>
            </w:tcMar>
          </w:tcPr>
          <w:p w14:paraId="50616E5F" w14:textId="77777777" w:rsidR="00605D54" w:rsidRPr="00D60069" w:rsidRDefault="00605D54" w:rsidP="00AD4426">
            <w:pPr>
              <w:pStyle w:val="Heading2"/>
              <w:spacing w:after="80"/>
              <w:outlineLvl w:val="1"/>
            </w:pPr>
            <w:sdt>
              <w:sdtPr>
                <w:id w:val="-17082842"/>
                <w:placeholder>
                  <w:docPart w:val="6BBA69289C544DCEB293B57E1DF110B8"/>
                </w:placeholder>
                <w:temporary/>
                <w:showingPlcHdr/>
                <w15:appearance w15:val="hidden"/>
              </w:sdtPr>
              <w:sdtContent>
                <w:r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44D4023C" w14:textId="77777777" w:rsidR="00605D54" w:rsidRPr="00D60069" w:rsidRDefault="00605D54" w:rsidP="00AD4426">
            <w:pPr>
              <w:spacing w:after="80"/>
            </w:pPr>
            <w:r>
              <w:t>Informal Meeting</w:t>
            </w:r>
          </w:p>
        </w:tc>
      </w:tr>
      <w:tr w:rsidR="00605D54" w:rsidRPr="00D60069" w14:paraId="696213A5" w14:textId="77777777" w:rsidTr="00AD4426">
        <w:sdt>
          <w:sdtPr>
            <w:id w:val="1274055243"/>
            <w:placeholder>
              <w:docPart w:val="3336AD6FC5FE43489316B16EFA80629E"/>
            </w:placeholder>
            <w:temporary/>
            <w:showingPlcHdr/>
            <w15:appearance w15:val="hidden"/>
          </w:sdtPr>
          <w:sdtContent>
            <w:tc>
              <w:tcPr>
                <w:tcW w:w="1946" w:type="dxa"/>
              </w:tcPr>
              <w:p w14:paraId="3F74DA4C" w14:textId="77777777" w:rsidR="00605D54" w:rsidRPr="00D60069" w:rsidRDefault="00605D54" w:rsidP="00AD4426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00E77DFD" w14:textId="77777777" w:rsidR="00605D54" w:rsidRPr="00D60069" w:rsidRDefault="00605D54" w:rsidP="00AD4426">
            <w:proofErr w:type="spellStart"/>
            <w:r>
              <w:t>Donala</w:t>
            </w:r>
            <w:proofErr w:type="spellEnd"/>
            <w:r>
              <w:t>, Suma Madhuri</w:t>
            </w:r>
          </w:p>
        </w:tc>
        <w:tc>
          <w:tcPr>
            <w:tcW w:w="1779" w:type="dxa"/>
          </w:tcPr>
          <w:p w14:paraId="4BD9075C" w14:textId="77777777" w:rsidR="00605D54" w:rsidRPr="00D60069" w:rsidRDefault="00605D54" w:rsidP="00AD4426">
            <w:pPr>
              <w:pStyle w:val="Heading2"/>
              <w:spacing w:after="80"/>
              <w:outlineLvl w:val="1"/>
            </w:pPr>
            <w:sdt>
              <w:sdtPr>
                <w:id w:val="-1412614248"/>
                <w:placeholder>
                  <w:docPart w:val="5FA1CB6FD0B94588B2C62E3F71D91870"/>
                </w:placeholder>
                <w:temporary/>
                <w:showingPlcHdr/>
                <w15:appearance w15:val="hidden"/>
              </w:sdtPr>
              <w:sdtContent>
                <w:r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5FFC33F4" w14:textId="77777777" w:rsidR="00605D54" w:rsidRPr="00D60069" w:rsidRDefault="00605D54" w:rsidP="00AD4426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</w:tc>
      </w:tr>
      <w:tr w:rsidR="00605D54" w:rsidRPr="00D60069" w14:paraId="1B666F1B" w14:textId="77777777" w:rsidTr="00AD4426">
        <w:tc>
          <w:tcPr>
            <w:tcW w:w="1946" w:type="dxa"/>
          </w:tcPr>
          <w:p w14:paraId="72989261" w14:textId="77777777" w:rsidR="00605D54" w:rsidRPr="00D60069" w:rsidRDefault="00605D54" w:rsidP="00AD4426">
            <w:pPr>
              <w:pStyle w:val="Heading2"/>
              <w:spacing w:after="80"/>
              <w:outlineLvl w:val="1"/>
            </w:pPr>
            <w:sdt>
              <w:sdtPr>
                <w:id w:val="395097042"/>
                <w:placeholder>
                  <w:docPart w:val="99988639F8A74995BA7E132D90136E6A"/>
                </w:placeholder>
                <w:temporary/>
                <w:showingPlcHdr/>
                <w15:appearance w15:val="hidden"/>
              </w:sdtPr>
              <w:sdtContent>
                <w:r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62349397" w14:textId="77777777" w:rsidR="00605D54" w:rsidRPr="00D60069" w:rsidRDefault="00605D54" w:rsidP="00AD4426">
            <w:r>
              <w:t>Kanagaraj, Raghul Raj</w:t>
            </w:r>
          </w:p>
        </w:tc>
        <w:tc>
          <w:tcPr>
            <w:tcW w:w="1779" w:type="dxa"/>
          </w:tcPr>
          <w:p w14:paraId="160EE78B" w14:textId="77777777" w:rsidR="00605D54" w:rsidRPr="00D60069" w:rsidRDefault="00605D54" w:rsidP="00AD4426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54D5713F" w14:textId="77777777" w:rsidR="00605D54" w:rsidRPr="00D60069" w:rsidRDefault="00605D54" w:rsidP="00AD4426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605D54" w:rsidRPr="00D60069" w14:paraId="508285BF" w14:textId="77777777" w:rsidTr="00AD4426">
        <w:tc>
          <w:tcPr>
            <w:tcW w:w="1980" w:type="dxa"/>
            <w:tcMar>
              <w:top w:w="144" w:type="dxa"/>
            </w:tcMar>
          </w:tcPr>
          <w:p w14:paraId="43C123E4" w14:textId="77777777" w:rsidR="00605D54" w:rsidRPr="00D60069" w:rsidRDefault="00605D54" w:rsidP="00AD4426">
            <w:pPr>
              <w:pStyle w:val="Heading2"/>
            </w:pPr>
            <w:sdt>
              <w:sdtPr>
                <w:id w:val="-720287381"/>
                <w:placeholder>
                  <w:docPart w:val="23B889AE885D4182B9BE3D0D6BD3CC24"/>
                </w:placeholder>
                <w:temporary/>
                <w:showingPlcHdr/>
                <w15:appearance w15:val="hidden"/>
              </w:sdtPr>
              <w:sdtContent>
                <w:r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638ACDCC" w14:textId="77777777" w:rsidR="00605D54" w:rsidRDefault="00605D54" w:rsidP="00AD4426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5F06017F" w14:textId="77777777" w:rsidR="00605D54" w:rsidRDefault="00605D54" w:rsidP="00AD4426">
            <w:proofErr w:type="spellStart"/>
            <w:r>
              <w:t>Donala</w:t>
            </w:r>
            <w:proofErr w:type="spellEnd"/>
            <w:r>
              <w:t>, Suma Madhuri</w:t>
            </w:r>
          </w:p>
          <w:p w14:paraId="04743EAE" w14:textId="77777777" w:rsidR="00605D54" w:rsidRDefault="00605D54" w:rsidP="00AD4426">
            <w:r>
              <w:t>Huang, Ivan</w:t>
            </w:r>
          </w:p>
          <w:p w14:paraId="7A954F02" w14:textId="77777777" w:rsidR="00605D54" w:rsidRDefault="00605D54" w:rsidP="00AD4426">
            <w:r>
              <w:t>Kanagaraj, Raghul Raj</w:t>
            </w:r>
          </w:p>
          <w:p w14:paraId="4D04E99A" w14:textId="77777777" w:rsidR="00605D54" w:rsidRPr="00D60069" w:rsidRDefault="00605D54" w:rsidP="00AD4426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</w:tc>
      </w:tr>
      <w:tr w:rsidR="00605D54" w:rsidRPr="00D60069" w14:paraId="15339E3F" w14:textId="77777777" w:rsidTr="00AD4426">
        <w:tc>
          <w:tcPr>
            <w:tcW w:w="1980" w:type="dxa"/>
          </w:tcPr>
          <w:p w14:paraId="3A51D132" w14:textId="77777777" w:rsidR="00605D54" w:rsidRPr="00D60069" w:rsidRDefault="00605D54" w:rsidP="00AD4426">
            <w:pPr>
              <w:pStyle w:val="Heading2"/>
            </w:pPr>
          </w:p>
        </w:tc>
        <w:tc>
          <w:tcPr>
            <w:tcW w:w="8244" w:type="dxa"/>
          </w:tcPr>
          <w:p w14:paraId="6FD338B6" w14:textId="77777777" w:rsidR="00605D54" w:rsidRPr="00D60069" w:rsidRDefault="00605D54" w:rsidP="00AD4426"/>
        </w:tc>
      </w:tr>
    </w:tbl>
    <w:sdt>
      <w:sdtPr>
        <w:id w:val="-419103012"/>
        <w:placeholder>
          <w:docPart w:val="36A646FA188641CEBDEEE13DB8E6C13B"/>
        </w:placeholder>
        <w:temporary/>
        <w:showingPlcHdr/>
        <w15:appearance w15:val="hidden"/>
      </w:sdtPr>
      <w:sdtContent>
        <w:p w14:paraId="784AA1BD" w14:textId="77777777" w:rsidR="00605D54" w:rsidRPr="00D60069" w:rsidRDefault="00605D54" w:rsidP="00605D54">
          <w:pPr>
            <w:pStyle w:val="Heading1"/>
          </w:pPr>
          <w:r w:rsidRPr="0058410C">
            <w:rPr>
              <w:i w:val="0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605D54" w:rsidRPr="00D60069" w14:paraId="636AAA42" w14:textId="77777777" w:rsidTr="00AD4426">
        <w:tc>
          <w:tcPr>
            <w:tcW w:w="1620" w:type="dxa"/>
          </w:tcPr>
          <w:p w14:paraId="622BBB1B" w14:textId="77777777" w:rsidR="00605D54" w:rsidRPr="00D60069" w:rsidRDefault="00605D54" w:rsidP="00AD4426">
            <w:pPr>
              <w:pStyle w:val="Heading2"/>
            </w:pPr>
            <w:sdt>
              <w:sdtPr>
                <w:id w:val="-1544897982"/>
                <w:placeholder>
                  <w:docPart w:val="BD8B0A083A1B4E95890BA586C64C4440"/>
                </w:placeholder>
                <w:temporary/>
                <w:showingPlcHdr/>
                <w15:appearance w15:val="hidden"/>
              </w:sdtPr>
              <w:sdtContent>
                <w:r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36A8451" w14:textId="77777777" w:rsidR="00605D54" w:rsidRDefault="00605D54" w:rsidP="00AD4426">
            <w:r>
              <w:t>Job search based on filters.</w:t>
            </w:r>
          </w:p>
          <w:p w14:paraId="0862FA43" w14:textId="77777777" w:rsidR="00605D54" w:rsidRPr="00D60069" w:rsidRDefault="00605D54" w:rsidP="00AD4426">
            <w:r>
              <w:t>Search function to match students based on their skills.</w:t>
            </w:r>
          </w:p>
        </w:tc>
        <w:tc>
          <w:tcPr>
            <w:tcW w:w="1324" w:type="dxa"/>
          </w:tcPr>
          <w:p w14:paraId="58277FDB" w14:textId="77777777" w:rsidR="00605D54" w:rsidRPr="00D60069" w:rsidRDefault="00605D54" w:rsidP="00AD4426">
            <w:pPr>
              <w:pStyle w:val="Heading2"/>
            </w:pPr>
            <w:sdt>
              <w:sdtPr>
                <w:id w:val="-881794611"/>
                <w:placeholder>
                  <w:docPart w:val="E1BFF79C1B27473D9515270F6F61F694"/>
                </w:placeholder>
                <w:temporary/>
                <w:showingPlcHdr/>
                <w15:appearance w15:val="hidden"/>
              </w:sdtPr>
              <w:sdtContent>
                <w:r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7E60D224" w14:textId="77777777" w:rsidR="00605D54" w:rsidRPr="00D60069" w:rsidRDefault="00605D54" w:rsidP="00AD4426">
            <w:r>
              <w:t>Huang, Ivan</w:t>
            </w:r>
          </w:p>
        </w:tc>
      </w:tr>
    </w:tbl>
    <w:p w14:paraId="0E12977F" w14:textId="77777777" w:rsidR="00605D54" w:rsidRPr="00D60069" w:rsidRDefault="00605D54" w:rsidP="00605D54">
      <w:pPr>
        <w:pStyle w:val="Heading4"/>
      </w:pPr>
      <w:sdt>
        <w:sdtPr>
          <w:id w:val="-409238373"/>
          <w:placeholder>
            <w:docPart w:val="1987166AC5B44095B3322BEE5AC91B29"/>
          </w:placeholder>
          <w:temporary/>
          <w:showingPlcHdr/>
          <w15:appearance w15:val="hidden"/>
        </w:sdtPr>
        <w:sdtContent>
          <w:r w:rsidRPr="00D60069">
            <w:t>Discussion:</w:t>
          </w:r>
        </w:sdtContent>
      </w:sdt>
    </w:p>
    <w:p w14:paraId="380877CD" w14:textId="77777777" w:rsidR="00605D54" w:rsidRDefault="00605D54" w:rsidP="00605D54">
      <w:pPr>
        <w:pStyle w:val="ListParagraph"/>
        <w:numPr>
          <w:ilvl w:val="0"/>
          <w:numId w:val="8"/>
        </w:numPr>
      </w:pPr>
      <w:r>
        <w:t>Jobs page to view the jobs and their categories and to update it based on the skill requirements.</w:t>
      </w:r>
    </w:p>
    <w:p w14:paraId="37E8C5D2" w14:textId="77777777" w:rsidR="00605D54" w:rsidRDefault="00605D54" w:rsidP="00605D54">
      <w:pPr>
        <w:pStyle w:val="ListParagraph"/>
        <w:numPr>
          <w:ilvl w:val="0"/>
          <w:numId w:val="8"/>
        </w:numPr>
      </w:pPr>
      <w:r>
        <w:t>Search function to match students based on their skills.</w:t>
      </w:r>
    </w:p>
    <w:p w14:paraId="77F9D4AA" w14:textId="77777777" w:rsidR="00605D54" w:rsidRPr="00D60069" w:rsidRDefault="00605D54" w:rsidP="00605D54">
      <w:pPr>
        <w:pStyle w:val="ListParagraph"/>
        <w:numPr>
          <w:ilvl w:val="0"/>
          <w:numId w:val="8"/>
        </w:numPr>
      </w:pPr>
      <w:r>
        <w:t>Filers to match employee with jobs.</w:t>
      </w:r>
    </w:p>
    <w:p w14:paraId="4660739F" w14:textId="77777777" w:rsidR="00605D54" w:rsidRPr="00D60069" w:rsidRDefault="00605D54" w:rsidP="00605D54">
      <w:pPr>
        <w:pStyle w:val="Heading4"/>
      </w:pPr>
      <w:sdt>
        <w:sdtPr>
          <w:id w:val="-1949922418"/>
          <w:placeholder>
            <w:docPart w:val="73AADF929576490A8D96D30A139B465B"/>
          </w:placeholder>
          <w:temporary/>
          <w:showingPlcHdr/>
          <w15:appearance w15:val="hidden"/>
        </w:sdtPr>
        <w:sdtContent>
          <w:r w:rsidRPr="00D60069">
            <w:t>Conclusions:</w:t>
          </w:r>
        </w:sdtContent>
      </w:sdt>
    </w:p>
    <w:p w14:paraId="222155D1" w14:textId="77777777" w:rsidR="00605D54" w:rsidRDefault="00605D54" w:rsidP="00605D54">
      <w:pPr>
        <w:pStyle w:val="ListParagraph"/>
        <w:numPr>
          <w:ilvl w:val="0"/>
          <w:numId w:val="7"/>
        </w:numPr>
      </w:pPr>
      <w:r>
        <w:t>Search jobs page based their categories and Update them based on the skill requirements.</w:t>
      </w:r>
    </w:p>
    <w:p w14:paraId="73E60006" w14:textId="77777777" w:rsidR="00605D54" w:rsidRDefault="00605D54" w:rsidP="00605D54">
      <w:pPr>
        <w:pStyle w:val="ListParagraph"/>
        <w:numPr>
          <w:ilvl w:val="0"/>
          <w:numId w:val="7"/>
        </w:numPr>
      </w:pPr>
      <w:r>
        <w:t>Search function to match students based on their skills.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605D54" w:rsidRPr="00D60069" w14:paraId="41F891FC" w14:textId="77777777" w:rsidTr="00AD4426">
        <w:trPr>
          <w:tblHeader/>
        </w:trPr>
        <w:tc>
          <w:tcPr>
            <w:tcW w:w="5310" w:type="dxa"/>
            <w:vAlign w:val="bottom"/>
          </w:tcPr>
          <w:p w14:paraId="599BE2DC" w14:textId="77777777" w:rsidR="00605D54" w:rsidRPr="00D60069" w:rsidRDefault="00605D54" w:rsidP="00AD4426">
            <w:pPr>
              <w:pStyle w:val="Heading2"/>
              <w:spacing w:after="80"/>
              <w:outlineLvl w:val="1"/>
            </w:pPr>
            <w:sdt>
              <w:sdtPr>
                <w:id w:val="882527175"/>
                <w:placeholder>
                  <w:docPart w:val="231D97DB6C324E97999C5B192827E45C"/>
                </w:placeholder>
                <w:temporary/>
                <w:showingPlcHdr/>
                <w15:appearance w15:val="hidden"/>
              </w:sdtPr>
              <w:sdtContent>
                <w:r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4C5AF55A" w14:textId="77777777" w:rsidR="00605D54" w:rsidRPr="00D60069" w:rsidRDefault="00605D54" w:rsidP="00AD4426">
            <w:pPr>
              <w:pStyle w:val="Heading2"/>
              <w:spacing w:after="80"/>
              <w:outlineLvl w:val="1"/>
            </w:pPr>
            <w:sdt>
              <w:sdtPr>
                <w:id w:val="1513946126"/>
                <w:placeholder>
                  <w:docPart w:val="0B836B585B754C3D9FD7CC4C49BB2A44"/>
                </w:placeholder>
                <w:temporary/>
                <w:showingPlcHdr/>
                <w15:appearance w15:val="hidden"/>
              </w:sdtPr>
              <w:sdtContent>
                <w:r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88358F5" w14:textId="77777777" w:rsidR="00605D54" w:rsidRPr="00D60069" w:rsidRDefault="00605D54" w:rsidP="00AD4426">
            <w:pPr>
              <w:pStyle w:val="Heading2"/>
              <w:spacing w:after="80"/>
              <w:outlineLvl w:val="1"/>
            </w:pPr>
            <w:sdt>
              <w:sdtPr>
                <w:id w:val="510806194"/>
                <w:placeholder>
                  <w:docPart w:val="CD6BE126A70A47089852DF4EAB978D75"/>
                </w:placeholder>
                <w:temporary/>
                <w:showingPlcHdr/>
                <w15:appearance w15:val="hidden"/>
              </w:sdtPr>
              <w:sdtContent>
                <w:r w:rsidRPr="00D60069">
                  <w:t>Deadline</w:t>
                </w:r>
              </w:sdtContent>
            </w:sdt>
          </w:p>
        </w:tc>
      </w:tr>
      <w:tr w:rsidR="00605D54" w:rsidRPr="00D60069" w14:paraId="0B6CBE04" w14:textId="77777777" w:rsidTr="00AD4426">
        <w:tc>
          <w:tcPr>
            <w:tcW w:w="5310" w:type="dxa"/>
          </w:tcPr>
          <w:p w14:paraId="6AF47201" w14:textId="77777777" w:rsidR="00605D54" w:rsidRDefault="00605D54" w:rsidP="00AD4426">
            <w:pPr>
              <w:pStyle w:val="ListBullet"/>
              <w:spacing w:after="80"/>
              <w:ind w:left="720"/>
            </w:pPr>
            <w:r>
              <w:t>Jobs page to view jobs and filter based on skills.</w:t>
            </w:r>
          </w:p>
          <w:p w14:paraId="3EC67152" w14:textId="77777777" w:rsidR="00605D54" w:rsidRDefault="00605D54" w:rsidP="00AD4426">
            <w:pPr>
              <w:pStyle w:val="ListBullet"/>
              <w:spacing w:after="80"/>
              <w:ind w:left="720"/>
            </w:pPr>
            <w:r>
              <w:t>Match employee job categories based on skills.</w:t>
            </w:r>
          </w:p>
          <w:p w14:paraId="5DF6326D" w14:textId="77777777" w:rsidR="00605D54" w:rsidRDefault="00605D54" w:rsidP="00AD4426">
            <w:pPr>
              <w:pStyle w:val="ListBullet"/>
              <w:spacing w:after="80"/>
              <w:ind w:left="720"/>
            </w:pPr>
            <w:r>
              <w:t>Search jobs to match student based on skills,</w:t>
            </w:r>
          </w:p>
          <w:p w14:paraId="48F95F0E" w14:textId="77777777" w:rsidR="00605D54" w:rsidRPr="00D60069" w:rsidRDefault="00605D54" w:rsidP="00AD4426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  <w:tc>
          <w:tcPr>
            <w:tcW w:w="3060" w:type="dxa"/>
          </w:tcPr>
          <w:p w14:paraId="21C085A9" w14:textId="77777777" w:rsidR="00605D54" w:rsidRDefault="00605D54" w:rsidP="00AD4426">
            <w:proofErr w:type="spellStart"/>
            <w:r>
              <w:t>Gadiraju</w:t>
            </w:r>
            <w:proofErr w:type="spellEnd"/>
            <w:r>
              <w:t>, Karthik Varma</w:t>
            </w:r>
          </w:p>
          <w:p w14:paraId="71D47B9C" w14:textId="77777777" w:rsidR="00605D54" w:rsidRDefault="00605D54" w:rsidP="00AD4426">
            <w:proofErr w:type="spellStart"/>
            <w:r>
              <w:t>Donala</w:t>
            </w:r>
            <w:proofErr w:type="spellEnd"/>
            <w:r>
              <w:t>, Suma Madhuri</w:t>
            </w:r>
          </w:p>
          <w:p w14:paraId="7F96F9FE" w14:textId="77777777" w:rsidR="00605D54" w:rsidRDefault="00605D54" w:rsidP="00AD4426">
            <w:r>
              <w:t>Huang, Ivan</w:t>
            </w:r>
          </w:p>
          <w:p w14:paraId="5E017BE2" w14:textId="77777777" w:rsidR="00605D54" w:rsidRDefault="00605D54" w:rsidP="00AD4426">
            <w:r>
              <w:t xml:space="preserve">Shetty, </w:t>
            </w:r>
            <w:proofErr w:type="spellStart"/>
            <w:r>
              <w:t>Sudeepkumar</w:t>
            </w:r>
            <w:proofErr w:type="spellEnd"/>
          </w:p>
          <w:p w14:paraId="79FA7B9E" w14:textId="77777777" w:rsidR="00605D54" w:rsidRDefault="00605D54" w:rsidP="00AD4426">
            <w:r>
              <w:t>Kanagaraj, Raghul Raj</w:t>
            </w:r>
          </w:p>
          <w:p w14:paraId="19655988" w14:textId="77777777" w:rsidR="00605D54" w:rsidRPr="00D60069" w:rsidRDefault="00605D54" w:rsidP="00AD4426"/>
        </w:tc>
        <w:tc>
          <w:tcPr>
            <w:tcW w:w="1854" w:type="dxa"/>
          </w:tcPr>
          <w:p w14:paraId="60287711" w14:textId="55C95D7B" w:rsidR="00605D54" w:rsidRPr="00D60069" w:rsidRDefault="00605D54" w:rsidP="00AD4426">
            <w:pPr>
              <w:spacing w:after="80"/>
            </w:pPr>
            <w:r>
              <w:t>07 Apr 2018</w:t>
            </w:r>
          </w:p>
        </w:tc>
      </w:tr>
    </w:tbl>
    <w:p w14:paraId="65C25613" w14:textId="77777777" w:rsidR="00605D54" w:rsidRPr="00D60069" w:rsidRDefault="00605D54" w:rsidP="00605D54">
      <w:pPr>
        <w:pStyle w:val="Heading1"/>
      </w:pPr>
      <w:sdt>
        <w:sdtPr>
          <w:id w:val="499862028"/>
          <w:placeholder>
            <w:docPart w:val="5A95947216864273BB2936A257E0A910"/>
          </w:placeholder>
          <w:temporary/>
          <w:showingPlcHdr/>
          <w15:appearance w15:val="hidden"/>
        </w:sdtPr>
        <w:sdtContent>
          <w:r w:rsidRPr="00D60069">
            <w:t>Other Information</w:t>
          </w:r>
        </w:sdtContent>
      </w:sdt>
    </w:p>
    <w:p w14:paraId="6B6D00B3" w14:textId="77777777" w:rsidR="00605D54" w:rsidRPr="00D60069" w:rsidRDefault="00605D54" w:rsidP="00605D54">
      <w:pPr>
        <w:pStyle w:val="Heading4"/>
      </w:pPr>
      <w:sdt>
        <w:sdtPr>
          <w:id w:val="341671636"/>
          <w:placeholder>
            <w:docPart w:val="97087275FAD64958A518666206983897"/>
          </w:placeholder>
          <w:temporary/>
          <w:showingPlcHdr/>
          <w15:appearance w15:val="hidden"/>
        </w:sdtPr>
        <w:sdtContent>
          <w:r w:rsidRPr="00D60069">
            <w:t>Observers:</w:t>
          </w:r>
        </w:sdtContent>
      </w:sdt>
    </w:p>
    <w:p w14:paraId="4FC0BF26" w14:textId="77777777" w:rsidR="00605D54" w:rsidRDefault="00605D54" w:rsidP="00605D54">
      <w:proofErr w:type="spellStart"/>
      <w:r>
        <w:t>Gadiraju</w:t>
      </w:r>
      <w:proofErr w:type="spellEnd"/>
      <w:r>
        <w:t>, Karthik Varma</w:t>
      </w:r>
    </w:p>
    <w:p w14:paraId="3071F2D7" w14:textId="77777777" w:rsidR="00605D54" w:rsidRDefault="00605D54" w:rsidP="00605D54">
      <w:r>
        <w:t>Huang, Ivan</w:t>
      </w:r>
    </w:p>
    <w:p w14:paraId="1E7DFA60" w14:textId="77777777" w:rsidR="00605D54" w:rsidRDefault="00605D54" w:rsidP="00605D54">
      <w:r>
        <w:t xml:space="preserve">Shetty, </w:t>
      </w:r>
      <w:proofErr w:type="spellStart"/>
      <w:r>
        <w:t>Sudeepkumar</w:t>
      </w:r>
      <w:proofErr w:type="spellEnd"/>
    </w:p>
    <w:p w14:paraId="61FAE74D" w14:textId="77777777" w:rsidR="00605D54" w:rsidRDefault="00605D54" w:rsidP="00605D54">
      <w:proofErr w:type="spellStart"/>
      <w:r>
        <w:t>Donala</w:t>
      </w:r>
      <w:proofErr w:type="spellEnd"/>
      <w:r>
        <w:t>, Suma Madhuri</w:t>
      </w:r>
    </w:p>
    <w:p w14:paraId="7188582D" w14:textId="77777777" w:rsidR="00605D54" w:rsidRPr="00D60069" w:rsidRDefault="00605D54" w:rsidP="00605D54">
      <w:r>
        <w:t>Kanagaraj, Raghul Raj</w:t>
      </w:r>
    </w:p>
    <w:p w14:paraId="16ABA312" w14:textId="77777777" w:rsidR="00605D54" w:rsidRDefault="00605D54" w:rsidP="00605D54">
      <w:pPr>
        <w:pStyle w:val="Heading4"/>
      </w:pPr>
    </w:p>
    <w:p w14:paraId="519BB298" w14:textId="77777777" w:rsidR="00605D54" w:rsidRPr="00D60069" w:rsidRDefault="00605D54" w:rsidP="00605D54">
      <w:pPr>
        <w:pStyle w:val="Heading4"/>
      </w:pPr>
      <w:sdt>
        <w:sdtPr>
          <w:id w:val="-634796034"/>
          <w:placeholder>
            <w:docPart w:val="4D5885B320B649E3A280938D194673B2"/>
          </w:placeholder>
          <w:temporary/>
          <w:showingPlcHdr/>
          <w15:appearance w15:val="hidden"/>
        </w:sdtPr>
        <w:sdtContent>
          <w:r w:rsidRPr="00D60069">
            <w:t>Resources:</w:t>
          </w:r>
        </w:sdtContent>
      </w:sdt>
    </w:p>
    <w:p w14:paraId="5D1F4EE1" w14:textId="77777777" w:rsidR="00605D54" w:rsidRDefault="00605D54" w:rsidP="00605D54">
      <w:r>
        <w:t>PHP, MySQL.</w:t>
      </w:r>
    </w:p>
    <w:p w14:paraId="1521E987" w14:textId="77777777" w:rsidR="00605D54" w:rsidRDefault="00605D54" w:rsidP="00605D54">
      <w:r>
        <w:t>HTML, CSS</w:t>
      </w:r>
    </w:p>
    <w:p w14:paraId="5108A713" w14:textId="77777777" w:rsidR="00605D54" w:rsidRDefault="00605D54" w:rsidP="00605D54">
      <w:r>
        <w:t>youtube.com</w:t>
      </w:r>
    </w:p>
    <w:p w14:paraId="53FE653C" w14:textId="77777777" w:rsidR="00605D54" w:rsidRDefault="00605D54" w:rsidP="00605D54">
      <w:r>
        <w:t>google.com</w:t>
      </w:r>
    </w:p>
    <w:p w14:paraId="4E051734" w14:textId="34581695" w:rsidR="00605D54" w:rsidRDefault="00605D54" w:rsidP="00031F50">
      <w:pPr>
        <w:pStyle w:val="Heading4"/>
        <w:tabs>
          <w:tab w:val="left" w:pos="2388"/>
        </w:tabs>
      </w:pPr>
    </w:p>
    <w:p w14:paraId="3267332A" w14:textId="3C228E5A" w:rsidR="00605D54" w:rsidRDefault="00605D54" w:rsidP="00031F50">
      <w:pPr>
        <w:pStyle w:val="Heading4"/>
        <w:tabs>
          <w:tab w:val="left" w:pos="2388"/>
        </w:tabs>
      </w:pPr>
    </w:p>
    <w:p w14:paraId="14BBE019" w14:textId="0690EAEA" w:rsidR="00605D54" w:rsidRDefault="00605D54" w:rsidP="00031F50">
      <w:pPr>
        <w:pStyle w:val="Heading4"/>
        <w:tabs>
          <w:tab w:val="left" w:pos="2388"/>
        </w:tabs>
      </w:pPr>
    </w:p>
    <w:p w14:paraId="0090BF98" w14:textId="4C12E09E" w:rsidR="00605D54" w:rsidRDefault="00605D54" w:rsidP="00031F50">
      <w:pPr>
        <w:pStyle w:val="Heading4"/>
        <w:tabs>
          <w:tab w:val="left" w:pos="2388"/>
        </w:tabs>
      </w:pPr>
    </w:p>
    <w:p w14:paraId="0B3FE24C" w14:textId="2CD934D5" w:rsidR="00605D54" w:rsidRDefault="00605D54" w:rsidP="00031F50">
      <w:pPr>
        <w:pStyle w:val="Heading4"/>
        <w:tabs>
          <w:tab w:val="left" w:pos="2388"/>
        </w:tabs>
      </w:pPr>
    </w:p>
    <w:p w14:paraId="23CCA433" w14:textId="7CC403AD" w:rsidR="00605D54" w:rsidRDefault="00605D54" w:rsidP="00031F50">
      <w:pPr>
        <w:pStyle w:val="Heading4"/>
        <w:tabs>
          <w:tab w:val="left" w:pos="2388"/>
        </w:tabs>
      </w:pPr>
    </w:p>
    <w:p w14:paraId="06CE0B2C" w14:textId="298F4C43" w:rsidR="00605D54" w:rsidRDefault="00605D54" w:rsidP="00031F50">
      <w:pPr>
        <w:pStyle w:val="Heading4"/>
        <w:tabs>
          <w:tab w:val="left" w:pos="2388"/>
        </w:tabs>
      </w:pPr>
    </w:p>
    <w:p w14:paraId="796D5F6F" w14:textId="73F30EE5" w:rsidR="00605D54" w:rsidRDefault="00605D54" w:rsidP="00031F50">
      <w:pPr>
        <w:pStyle w:val="Heading4"/>
        <w:tabs>
          <w:tab w:val="left" w:pos="2388"/>
        </w:tabs>
      </w:pPr>
    </w:p>
    <w:p w14:paraId="4E8F64D8" w14:textId="6E1CA3D5" w:rsidR="00605D54" w:rsidRDefault="00605D54" w:rsidP="00031F50">
      <w:pPr>
        <w:pStyle w:val="Heading4"/>
        <w:tabs>
          <w:tab w:val="left" w:pos="2388"/>
        </w:tabs>
      </w:pPr>
    </w:p>
    <w:p w14:paraId="5BC61BC3" w14:textId="5A23EB91" w:rsidR="00605D54" w:rsidRDefault="00605D54" w:rsidP="00031F50">
      <w:pPr>
        <w:pStyle w:val="Heading4"/>
        <w:tabs>
          <w:tab w:val="left" w:pos="2388"/>
        </w:tabs>
      </w:pPr>
    </w:p>
    <w:p w14:paraId="2F1110D0" w14:textId="3CBECE0F" w:rsidR="00605D54" w:rsidRDefault="00605D54" w:rsidP="00031F50">
      <w:pPr>
        <w:pStyle w:val="Heading4"/>
        <w:tabs>
          <w:tab w:val="left" w:pos="2388"/>
        </w:tabs>
      </w:pPr>
    </w:p>
    <w:p w14:paraId="7EF3EEC3" w14:textId="6F1B9C75" w:rsidR="00605D54" w:rsidRDefault="00605D54" w:rsidP="00031F50">
      <w:pPr>
        <w:pStyle w:val="Heading4"/>
        <w:tabs>
          <w:tab w:val="left" w:pos="2388"/>
        </w:tabs>
      </w:pPr>
    </w:p>
    <w:p w14:paraId="114E2AD2" w14:textId="7ECD6691" w:rsidR="00605D54" w:rsidRDefault="00605D54" w:rsidP="00031F50">
      <w:pPr>
        <w:pStyle w:val="Heading4"/>
        <w:tabs>
          <w:tab w:val="left" w:pos="2388"/>
        </w:tabs>
      </w:pPr>
    </w:p>
    <w:p w14:paraId="28E4D64B" w14:textId="77777777" w:rsidR="00605D54" w:rsidRPr="00D60069" w:rsidRDefault="00605D54" w:rsidP="00031F50">
      <w:pPr>
        <w:pStyle w:val="Heading4"/>
        <w:tabs>
          <w:tab w:val="left" w:pos="2388"/>
        </w:tabs>
      </w:pPr>
    </w:p>
    <w:sectPr w:rsidR="00605D54" w:rsidRPr="00D60069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C348A" w14:textId="77777777" w:rsidR="00A83CAD" w:rsidRDefault="00A83CAD">
      <w:pPr>
        <w:spacing w:before="0" w:after="0"/>
      </w:pPr>
      <w:r>
        <w:separator/>
      </w:r>
    </w:p>
  </w:endnote>
  <w:endnote w:type="continuationSeparator" w:id="0">
    <w:p w14:paraId="0DF9224C" w14:textId="77777777" w:rsidR="00A83CAD" w:rsidRDefault="00A83C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769136" w14:textId="73CA2E59" w:rsidR="00AD4426" w:rsidRDefault="00AD442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A2911" w14:textId="77777777" w:rsidR="00A83CAD" w:rsidRDefault="00A83CAD">
      <w:pPr>
        <w:spacing w:before="0" w:after="0"/>
      </w:pPr>
      <w:r>
        <w:separator/>
      </w:r>
    </w:p>
  </w:footnote>
  <w:footnote w:type="continuationSeparator" w:id="0">
    <w:p w14:paraId="5F99A4C8" w14:textId="77777777" w:rsidR="00A83CAD" w:rsidRDefault="00A83CA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87A8D5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B9A50E8"/>
    <w:multiLevelType w:val="hybridMultilevel"/>
    <w:tmpl w:val="411E8F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76747"/>
    <w:multiLevelType w:val="hybridMultilevel"/>
    <w:tmpl w:val="D79AB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EF"/>
    <w:rsid w:val="00031F50"/>
    <w:rsid w:val="000712F2"/>
    <w:rsid w:val="0008695C"/>
    <w:rsid w:val="00166F5B"/>
    <w:rsid w:val="001A7B04"/>
    <w:rsid w:val="001E0877"/>
    <w:rsid w:val="002B2D13"/>
    <w:rsid w:val="002B3D61"/>
    <w:rsid w:val="00305BAF"/>
    <w:rsid w:val="00307B5D"/>
    <w:rsid w:val="00320895"/>
    <w:rsid w:val="00345B6B"/>
    <w:rsid w:val="0034721D"/>
    <w:rsid w:val="00395FED"/>
    <w:rsid w:val="003D5BF7"/>
    <w:rsid w:val="003D6DE9"/>
    <w:rsid w:val="003F257D"/>
    <w:rsid w:val="0041183B"/>
    <w:rsid w:val="00413D01"/>
    <w:rsid w:val="004E5748"/>
    <w:rsid w:val="0058410C"/>
    <w:rsid w:val="00592888"/>
    <w:rsid w:val="005A7328"/>
    <w:rsid w:val="005F6A75"/>
    <w:rsid w:val="00605D54"/>
    <w:rsid w:val="006344A8"/>
    <w:rsid w:val="00691179"/>
    <w:rsid w:val="007253CA"/>
    <w:rsid w:val="00734EEC"/>
    <w:rsid w:val="0073782D"/>
    <w:rsid w:val="007E3712"/>
    <w:rsid w:val="007F04FA"/>
    <w:rsid w:val="00925EA7"/>
    <w:rsid w:val="00966BED"/>
    <w:rsid w:val="00A83CAD"/>
    <w:rsid w:val="00AD4426"/>
    <w:rsid w:val="00AF1472"/>
    <w:rsid w:val="00B00E35"/>
    <w:rsid w:val="00B11BD2"/>
    <w:rsid w:val="00B21AEF"/>
    <w:rsid w:val="00B820A6"/>
    <w:rsid w:val="00C26F0F"/>
    <w:rsid w:val="00C570AD"/>
    <w:rsid w:val="00D24FD4"/>
    <w:rsid w:val="00D51A82"/>
    <w:rsid w:val="00D60069"/>
    <w:rsid w:val="00D60252"/>
    <w:rsid w:val="00D62E01"/>
    <w:rsid w:val="00D661EE"/>
    <w:rsid w:val="00D737AC"/>
    <w:rsid w:val="00D74795"/>
    <w:rsid w:val="00DC2314"/>
    <w:rsid w:val="00E048B4"/>
    <w:rsid w:val="00E07C71"/>
    <w:rsid w:val="00E506B5"/>
    <w:rsid w:val="00E717C1"/>
    <w:rsid w:val="00EB48B9"/>
    <w:rsid w:val="00EF75C3"/>
    <w:rsid w:val="00F434DD"/>
    <w:rsid w:val="00F81917"/>
    <w:rsid w:val="00FC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76CBC"/>
  <w15:docId w15:val="{7B9EF661-2EA5-41F4-9AD8-E88CE14C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D7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hu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5019FCF6F242DDB5012493E2F2E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9F8EA-BFBE-4FED-8D33-7DB5EC6974CB}"/>
      </w:docPartPr>
      <w:docPartBody>
        <w:p w:rsidR="00083386" w:rsidRDefault="00562D6A">
          <w:pPr>
            <w:pStyle w:val="6D5019FCF6F242DDB5012493E2F2EB75"/>
          </w:pPr>
          <w:r>
            <w:t>Team Meeting</w:t>
          </w:r>
        </w:p>
      </w:docPartBody>
    </w:docPart>
    <w:docPart>
      <w:docPartPr>
        <w:name w:val="223AB64C028D46DB9EED79E8F268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13025-479C-48B7-8BC3-554FC0195985}"/>
      </w:docPartPr>
      <w:docPartBody>
        <w:p w:rsidR="00083386" w:rsidRDefault="00562D6A">
          <w:pPr>
            <w:pStyle w:val="223AB64C028D46DB9EED79E8F268B25C"/>
          </w:pPr>
          <w:r>
            <w:t>Attendees:</w:t>
          </w:r>
        </w:p>
      </w:docPartBody>
    </w:docPart>
    <w:docPart>
      <w:docPartPr>
        <w:name w:val="2E7DFF03E3994819A952F2FF593FA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E8310-5FAA-4ACA-BF44-3DF0471AF391}"/>
      </w:docPartPr>
      <w:docPartBody>
        <w:p w:rsidR="00083386" w:rsidRDefault="00562D6A">
          <w:pPr>
            <w:pStyle w:val="2E7DFF03E3994819A952F2FF593FA161"/>
          </w:pPr>
          <w:r>
            <w:t>Minutes</w:t>
          </w:r>
        </w:p>
      </w:docPartBody>
    </w:docPart>
    <w:docPart>
      <w:docPartPr>
        <w:name w:val="088F1F43D1C9427F86D33CB1FB57A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123E4-0D18-41CA-8DC2-7AFE308D358A}"/>
      </w:docPartPr>
      <w:docPartBody>
        <w:p w:rsidR="00083386" w:rsidRDefault="00562D6A">
          <w:pPr>
            <w:pStyle w:val="088F1F43D1C9427F86D33CB1FB57AE56"/>
          </w:pPr>
          <w:r>
            <w:t>Agenda item:</w:t>
          </w:r>
        </w:p>
      </w:docPartBody>
    </w:docPart>
    <w:docPart>
      <w:docPartPr>
        <w:name w:val="2AC76DB585BB41359F8F1B95EA931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93788-A163-4C00-817A-6F8CEC1AA7D1}"/>
      </w:docPartPr>
      <w:docPartBody>
        <w:p w:rsidR="00083386" w:rsidRDefault="00562D6A">
          <w:pPr>
            <w:pStyle w:val="2AC76DB585BB41359F8F1B95EA9317CE"/>
          </w:pPr>
          <w:r>
            <w:t>Presenter:</w:t>
          </w:r>
        </w:p>
      </w:docPartBody>
    </w:docPart>
    <w:docPart>
      <w:docPartPr>
        <w:name w:val="F66DA9FE8D8B4BA186973895CF63E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3A97-104D-44B6-B8CD-16AF16C4E623}"/>
      </w:docPartPr>
      <w:docPartBody>
        <w:p w:rsidR="00083386" w:rsidRDefault="00562D6A">
          <w:pPr>
            <w:pStyle w:val="F66DA9FE8D8B4BA186973895CF63E345"/>
          </w:pPr>
          <w:r>
            <w:t>Discussion:</w:t>
          </w:r>
        </w:p>
      </w:docPartBody>
    </w:docPart>
    <w:docPart>
      <w:docPartPr>
        <w:name w:val="014413D235D64305BC5951C48F6E8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1A7D6-1D45-4701-9B5A-D44BE13BE86F}"/>
      </w:docPartPr>
      <w:docPartBody>
        <w:p w:rsidR="00083386" w:rsidRDefault="00562D6A">
          <w:pPr>
            <w:pStyle w:val="014413D235D64305BC5951C48F6E848C"/>
          </w:pPr>
          <w:r>
            <w:t>Conclusions:</w:t>
          </w:r>
        </w:p>
      </w:docPartBody>
    </w:docPart>
    <w:docPart>
      <w:docPartPr>
        <w:name w:val="B76A45E63CEF49F7A1D83C06AA7F6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276A13-F152-431F-8F96-CA5C3BF46893}"/>
      </w:docPartPr>
      <w:docPartBody>
        <w:p w:rsidR="00083386" w:rsidRDefault="00562D6A">
          <w:pPr>
            <w:pStyle w:val="B76A45E63CEF49F7A1D83C06AA7F625C"/>
          </w:pPr>
          <w:r>
            <w:t>Action items</w:t>
          </w:r>
        </w:p>
      </w:docPartBody>
    </w:docPart>
    <w:docPart>
      <w:docPartPr>
        <w:name w:val="64A6C4C7FCE2428CAE4D57CDAEAA5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E5515-48CD-4EA8-812C-04EEC7D797A6}"/>
      </w:docPartPr>
      <w:docPartBody>
        <w:p w:rsidR="00083386" w:rsidRDefault="00562D6A">
          <w:pPr>
            <w:pStyle w:val="64A6C4C7FCE2428CAE4D57CDAEAA5C76"/>
          </w:pPr>
          <w:r>
            <w:t>Person responsible</w:t>
          </w:r>
        </w:p>
      </w:docPartBody>
    </w:docPart>
    <w:docPart>
      <w:docPartPr>
        <w:name w:val="CBB6C461C29B45C79B0E10A79DC1E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EB95-B15F-40A3-9F09-E61C3DBA3F9A}"/>
      </w:docPartPr>
      <w:docPartBody>
        <w:p w:rsidR="00083386" w:rsidRDefault="00562D6A">
          <w:pPr>
            <w:pStyle w:val="CBB6C461C29B45C79B0E10A79DC1EF4A"/>
          </w:pPr>
          <w:r>
            <w:t>Deadline</w:t>
          </w:r>
        </w:p>
      </w:docPartBody>
    </w:docPart>
    <w:docPart>
      <w:docPartPr>
        <w:name w:val="CE4CA7935ABF446094A4FD4D95623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00318-5DD3-4261-A3A5-775588F85B1A}"/>
      </w:docPartPr>
      <w:docPartBody>
        <w:p w:rsidR="00083386" w:rsidRDefault="00562D6A">
          <w:pPr>
            <w:pStyle w:val="CE4CA7935ABF446094A4FD4D95623FF7"/>
          </w:pPr>
          <w:r>
            <w:t>Other Information</w:t>
          </w:r>
        </w:p>
      </w:docPartBody>
    </w:docPart>
    <w:docPart>
      <w:docPartPr>
        <w:name w:val="9FD6F8FE754043E9884AE30204C0E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E6887-BAF6-4B23-8C43-207A17880D0E}"/>
      </w:docPartPr>
      <w:docPartBody>
        <w:p w:rsidR="00083386" w:rsidRDefault="00562D6A">
          <w:pPr>
            <w:pStyle w:val="9FD6F8FE754043E9884AE30204C0EA3F"/>
          </w:pPr>
          <w:r>
            <w:t>Observers:</w:t>
          </w:r>
        </w:p>
      </w:docPartBody>
    </w:docPart>
    <w:docPart>
      <w:docPartPr>
        <w:name w:val="227079747C2740589688B8EE15A48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879F2-E982-4761-BC6C-1C5A9855239A}"/>
      </w:docPartPr>
      <w:docPartBody>
        <w:p w:rsidR="00083386" w:rsidRDefault="00562D6A">
          <w:pPr>
            <w:pStyle w:val="227079747C2740589688B8EE15A4835B"/>
          </w:pPr>
          <w:r>
            <w:t>Resources:</w:t>
          </w:r>
        </w:p>
      </w:docPartBody>
    </w:docPart>
    <w:docPart>
      <w:docPartPr>
        <w:name w:val="F385DDF369F9458381B8A72E66347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C8CBD-9739-4FC3-835C-5EFE54B6E6BE}"/>
      </w:docPartPr>
      <w:docPartBody>
        <w:p w:rsidR="0005544F" w:rsidRDefault="00083386" w:rsidP="00083386">
          <w:pPr>
            <w:pStyle w:val="F385DDF369F9458381B8A72E66347EE0"/>
          </w:pPr>
          <w:r w:rsidRPr="00E048B4">
            <w:t>Meeting called by:</w:t>
          </w:r>
        </w:p>
      </w:docPartBody>
    </w:docPart>
    <w:docPart>
      <w:docPartPr>
        <w:name w:val="7633C195D705452D84A7CD5FE2400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75DD-2122-4B95-98D7-2F8A6CDB2291}"/>
      </w:docPartPr>
      <w:docPartBody>
        <w:p w:rsidR="0005544F" w:rsidRDefault="00083386" w:rsidP="00083386">
          <w:pPr>
            <w:pStyle w:val="7633C195D705452D84A7CD5FE2400C8F"/>
          </w:pPr>
          <w:r w:rsidRPr="00E048B4">
            <w:t>Type of meeting:</w:t>
          </w:r>
        </w:p>
      </w:docPartBody>
    </w:docPart>
    <w:docPart>
      <w:docPartPr>
        <w:name w:val="7DB7CBB61CC54BD0AFA71ECD118FD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D1567-56EA-49A4-AA4C-4ECC537972A3}"/>
      </w:docPartPr>
      <w:docPartBody>
        <w:p w:rsidR="0005544F" w:rsidRDefault="00083386" w:rsidP="00083386">
          <w:pPr>
            <w:pStyle w:val="7DB7CBB61CC54BD0AFA71ECD118FD803"/>
          </w:pPr>
          <w:r w:rsidRPr="00E048B4">
            <w:t>Facilitator:</w:t>
          </w:r>
        </w:p>
      </w:docPartBody>
    </w:docPart>
    <w:docPart>
      <w:docPartPr>
        <w:name w:val="37E72FFEF528400981E876CE2AB01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E3F87-016E-4C24-BA3D-BA72896D5122}"/>
      </w:docPartPr>
      <w:docPartBody>
        <w:p w:rsidR="0005544F" w:rsidRDefault="00083386" w:rsidP="00083386">
          <w:pPr>
            <w:pStyle w:val="37E72FFEF528400981E876CE2AB014D6"/>
          </w:pPr>
          <w:r w:rsidRPr="00E048B4">
            <w:t>Note taker:</w:t>
          </w:r>
        </w:p>
      </w:docPartBody>
    </w:docPart>
    <w:docPart>
      <w:docPartPr>
        <w:name w:val="364707EBC38047C6881E76B2936B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0B52C-0F30-4D07-B171-4ED86FA0A0F8}"/>
      </w:docPartPr>
      <w:docPartBody>
        <w:p w:rsidR="0005544F" w:rsidRDefault="00083386" w:rsidP="00083386">
          <w:pPr>
            <w:pStyle w:val="364707EBC38047C6881E76B2936B5C01"/>
          </w:pPr>
          <w:r w:rsidRPr="00E048B4">
            <w:t>Timekeeper:</w:t>
          </w:r>
        </w:p>
      </w:docPartBody>
    </w:docPart>
    <w:docPart>
      <w:docPartPr>
        <w:name w:val="6F2691A2D0FC4C19B4DFDCC2FA1DB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AC529-9EEA-4AE7-8083-A394DC81AE72}"/>
      </w:docPartPr>
      <w:docPartBody>
        <w:p w:rsidR="0005544F" w:rsidRDefault="0005544F" w:rsidP="0005544F">
          <w:pPr>
            <w:pStyle w:val="6F2691A2D0FC4C19B4DFDCC2FA1DB438"/>
          </w:pPr>
          <w:r>
            <w:t>Team Meeting</w:t>
          </w:r>
        </w:p>
      </w:docPartBody>
    </w:docPart>
    <w:docPart>
      <w:docPartPr>
        <w:name w:val="962A07AC4DFC4AAA85F3CA29EE643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02E9F-E8BF-4E46-9716-00F39E16F6BA}"/>
      </w:docPartPr>
      <w:docPartBody>
        <w:p w:rsidR="0005544F" w:rsidRDefault="0005544F" w:rsidP="0005544F">
          <w:pPr>
            <w:pStyle w:val="962A07AC4DFC4AAA85F3CA29EE643CDA"/>
          </w:pPr>
          <w:r w:rsidRPr="00E048B4">
            <w:t>Meeting called by:</w:t>
          </w:r>
        </w:p>
      </w:docPartBody>
    </w:docPart>
    <w:docPart>
      <w:docPartPr>
        <w:name w:val="6BBA69289C544DCEB293B57E1DF11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95FAE-1298-46EC-9E43-CFA2E20C4E89}"/>
      </w:docPartPr>
      <w:docPartBody>
        <w:p w:rsidR="0005544F" w:rsidRDefault="0005544F" w:rsidP="0005544F">
          <w:pPr>
            <w:pStyle w:val="6BBA69289C544DCEB293B57E1DF110B8"/>
          </w:pPr>
          <w:r w:rsidRPr="00E048B4">
            <w:t>Type of meeting:</w:t>
          </w:r>
        </w:p>
      </w:docPartBody>
    </w:docPart>
    <w:docPart>
      <w:docPartPr>
        <w:name w:val="3336AD6FC5FE43489316B16EFA806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7B0C-C402-4892-AE0F-C597AF15387D}"/>
      </w:docPartPr>
      <w:docPartBody>
        <w:p w:rsidR="0005544F" w:rsidRDefault="0005544F" w:rsidP="0005544F">
          <w:pPr>
            <w:pStyle w:val="3336AD6FC5FE43489316B16EFA80629E"/>
          </w:pPr>
          <w:r w:rsidRPr="00E048B4">
            <w:t>Facilitator:</w:t>
          </w:r>
        </w:p>
      </w:docPartBody>
    </w:docPart>
    <w:docPart>
      <w:docPartPr>
        <w:name w:val="5FA1CB6FD0B94588B2C62E3F71D91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CACA4-5098-41FC-B218-EF0D70EA75AA}"/>
      </w:docPartPr>
      <w:docPartBody>
        <w:p w:rsidR="0005544F" w:rsidRDefault="0005544F" w:rsidP="0005544F">
          <w:pPr>
            <w:pStyle w:val="5FA1CB6FD0B94588B2C62E3F71D91870"/>
          </w:pPr>
          <w:r w:rsidRPr="00E048B4">
            <w:t>Note taker:</w:t>
          </w:r>
        </w:p>
      </w:docPartBody>
    </w:docPart>
    <w:docPart>
      <w:docPartPr>
        <w:name w:val="99988639F8A74995BA7E132D90136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9A1F2-C9EE-419A-A6B0-BD44D38BF03E}"/>
      </w:docPartPr>
      <w:docPartBody>
        <w:p w:rsidR="0005544F" w:rsidRDefault="0005544F" w:rsidP="0005544F">
          <w:pPr>
            <w:pStyle w:val="99988639F8A74995BA7E132D90136E6A"/>
          </w:pPr>
          <w:r w:rsidRPr="00E048B4">
            <w:t>Timekeeper:</w:t>
          </w:r>
        </w:p>
      </w:docPartBody>
    </w:docPart>
    <w:docPart>
      <w:docPartPr>
        <w:name w:val="23B889AE885D4182B9BE3D0D6BD3C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49231-51E9-454C-A271-71B32DE80CEE}"/>
      </w:docPartPr>
      <w:docPartBody>
        <w:p w:rsidR="0005544F" w:rsidRDefault="0005544F" w:rsidP="0005544F">
          <w:pPr>
            <w:pStyle w:val="23B889AE885D4182B9BE3D0D6BD3CC24"/>
          </w:pPr>
          <w:r>
            <w:t>Attendees:</w:t>
          </w:r>
        </w:p>
      </w:docPartBody>
    </w:docPart>
    <w:docPart>
      <w:docPartPr>
        <w:name w:val="36A646FA188641CEBDEEE13DB8E6C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7ECA5-721F-41A7-A78C-4F3F3C5E848B}"/>
      </w:docPartPr>
      <w:docPartBody>
        <w:p w:rsidR="0005544F" w:rsidRDefault="0005544F" w:rsidP="0005544F">
          <w:pPr>
            <w:pStyle w:val="36A646FA188641CEBDEEE13DB8E6C13B"/>
          </w:pPr>
          <w:r>
            <w:t>Minutes</w:t>
          </w:r>
        </w:p>
      </w:docPartBody>
    </w:docPart>
    <w:docPart>
      <w:docPartPr>
        <w:name w:val="BD8B0A083A1B4E95890BA586C64C4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07517-A393-4D60-B0DB-4C8FDCBC8B5F}"/>
      </w:docPartPr>
      <w:docPartBody>
        <w:p w:rsidR="0005544F" w:rsidRDefault="0005544F" w:rsidP="0005544F">
          <w:pPr>
            <w:pStyle w:val="BD8B0A083A1B4E95890BA586C64C4440"/>
          </w:pPr>
          <w:r>
            <w:t>Agenda item:</w:t>
          </w:r>
        </w:p>
      </w:docPartBody>
    </w:docPart>
    <w:docPart>
      <w:docPartPr>
        <w:name w:val="E1BFF79C1B27473D9515270F6F61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E85BB-71D1-4BB0-BD5A-A057D0CD52FA}"/>
      </w:docPartPr>
      <w:docPartBody>
        <w:p w:rsidR="0005544F" w:rsidRDefault="0005544F" w:rsidP="0005544F">
          <w:pPr>
            <w:pStyle w:val="E1BFF79C1B27473D9515270F6F61F694"/>
          </w:pPr>
          <w:r>
            <w:t>Presenter:</w:t>
          </w:r>
        </w:p>
      </w:docPartBody>
    </w:docPart>
    <w:docPart>
      <w:docPartPr>
        <w:name w:val="1987166AC5B44095B3322BEE5AC91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831A2D-0431-43B8-812E-C74B33EC5875}"/>
      </w:docPartPr>
      <w:docPartBody>
        <w:p w:rsidR="0005544F" w:rsidRDefault="0005544F" w:rsidP="0005544F">
          <w:pPr>
            <w:pStyle w:val="1987166AC5B44095B3322BEE5AC91B29"/>
          </w:pPr>
          <w:r>
            <w:t>Discussion:</w:t>
          </w:r>
        </w:p>
      </w:docPartBody>
    </w:docPart>
    <w:docPart>
      <w:docPartPr>
        <w:name w:val="73AADF929576490A8D96D30A139B4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32606-26BD-4EC7-8B66-3CD45C66206C}"/>
      </w:docPartPr>
      <w:docPartBody>
        <w:p w:rsidR="0005544F" w:rsidRDefault="0005544F" w:rsidP="0005544F">
          <w:pPr>
            <w:pStyle w:val="73AADF929576490A8D96D30A139B465B"/>
          </w:pPr>
          <w:r>
            <w:t>Conclusions:</w:t>
          </w:r>
        </w:p>
      </w:docPartBody>
    </w:docPart>
    <w:docPart>
      <w:docPartPr>
        <w:name w:val="231D97DB6C324E97999C5B192827E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DFE02-E4B2-4794-BDBF-ABFFC5A9C704}"/>
      </w:docPartPr>
      <w:docPartBody>
        <w:p w:rsidR="0005544F" w:rsidRDefault="0005544F" w:rsidP="0005544F">
          <w:pPr>
            <w:pStyle w:val="231D97DB6C324E97999C5B192827E45C"/>
          </w:pPr>
          <w:r>
            <w:t>Action items</w:t>
          </w:r>
        </w:p>
      </w:docPartBody>
    </w:docPart>
    <w:docPart>
      <w:docPartPr>
        <w:name w:val="0B836B585B754C3D9FD7CC4C49BB2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0F19B-8335-491F-9C17-27A88378EE9C}"/>
      </w:docPartPr>
      <w:docPartBody>
        <w:p w:rsidR="0005544F" w:rsidRDefault="0005544F" w:rsidP="0005544F">
          <w:pPr>
            <w:pStyle w:val="0B836B585B754C3D9FD7CC4C49BB2A44"/>
          </w:pPr>
          <w:r>
            <w:t>Person responsible</w:t>
          </w:r>
        </w:p>
      </w:docPartBody>
    </w:docPart>
    <w:docPart>
      <w:docPartPr>
        <w:name w:val="CD6BE126A70A47089852DF4EAB978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003F0-9AF1-4C0F-A11C-EE8C1EE0BE8A}"/>
      </w:docPartPr>
      <w:docPartBody>
        <w:p w:rsidR="0005544F" w:rsidRDefault="0005544F" w:rsidP="0005544F">
          <w:pPr>
            <w:pStyle w:val="CD6BE126A70A47089852DF4EAB978D75"/>
          </w:pPr>
          <w:r>
            <w:t>Deadline</w:t>
          </w:r>
        </w:p>
      </w:docPartBody>
    </w:docPart>
    <w:docPart>
      <w:docPartPr>
        <w:name w:val="5A95947216864273BB2936A257E0A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237CA-93EA-42F1-84C3-005620816F9E}"/>
      </w:docPartPr>
      <w:docPartBody>
        <w:p w:rsidR="0005544F" w:rsidRDefault="0005544F" w:rsidP="0005544F">
          <w:pPr>
            <w:pStyle w:val="5A95947216864273BB2936A257E0A910"/>
          </w:pPr>
          <w:r>
            <w:t>Other Information</w:t>
          </w:r>
        </w:p>
      </w:docPartBody>
    </w:docPart>
    <w:docPart>
      <w:docPartPr>
        <w:name w:val="97087275FAD64958A5186662069838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A64D5-5E5A-4809-9204-AD8EEDAA9D18}"/>
      </w:docPartPr>
      <w:docPartBody>
        <w:p w:rsidR="0005544F" w:rsidRDefault="0005544F" w:rsidP="0005544F">
          <w:pPr>
            <w:pStyle w:val="97087275FAD64958A518666206983897"/>
          </w:pPr>
          <w:r>
            <w:t>Observers:</w:t>
          </w:r>
        </w:p>
      </w:docPartBody>
    </w:docPart>
    <w:docPart>
      <w:docPartPr>
        <w:name w:val="4D5885B320B649E3A280938D19467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2001F-6245-4B5C-9B56-3F8D2A96DBEC}"/>
      </w:docPartPr>
      <w:docPartBody>
        <w:p w:rsidR="0005544F" w:rsidRDefault="0005544F" w:rsidP="0005544F">
          <w:pPr>
            <w:pStyle w:val="4D5885B320B649E3A280938D194673B2"/>
          </w:pPr>
          <w:r>
            <w:t>Resources:</w:t>
          </w:r>
        </w:p>
      </w:docPartBody>
    </w:docPart>
    <w:docPart>
      <w:docPartPr>
        <w:name w:val="4F6477939E5046D9891D1FC5CCD05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E3AB2-B76F-4A18-A4D0-69D95B7E1734}"/>
      </w:docPartPr>
      <w:docPartBody>
        <w:p w:rsidR="00000000" w:rsidRDefault="0005544F" w:rsidP="0005544F">
          <w:pPr>
            <w:pStyle w:val="4F6477939E5046D9891D1FC5CCD051BC"/>
          </w:pPr>
          <w:r>
            <w:t>Team Meeting</w:t>
          </w:r>
        </w:p>
      </w:docPartBody>
    </w:docPart>
    <w:docPart>
      <w:docPartPr>
        <w:name w:val="D2AFCF4989BF462FB631455B7E2B8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4A5A5-DFEC-45EE-BAEB-FDAD5AAFCE0F}"/>
      </w:docPartPr>
      <w:docPartBody>
        <w:p w:rsidR="00000000" w:rsidRDefault="0005544F" w:rsidP="0005544F">
          <w:pPr>
            <w:pStyle w:val="D2AFCF4989BF462FB631455B7E2B8AD1"/>
          </w:pPr>
          <w:r w:rsidRPr="00E048B4">
            <w:t>Meeting called by:</w:t>
          </w:r>
        </w:p>
      </w:docPartBody>
    </w:docPart>
    <w:docPart>
      <w:docPartPr>
        <w:name w:val="EA93E5097D254C0FB846CA3E08A8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CD494-A738-454A-AD1D-10573277ACDA}"/>
      </w:docPartPr>
      <w:docPartBody>
        <w:p w:rsidR="00000000" w:rsidRDefault="0005544F" w:rsidP="0005544F">
          <w:pPr>
            <w:pStyle w:val="EA93E5097D254C0FB846CA3E08A8C46A"/>
          </w:pPr>
          <w:r w:rsidRPr="00E048B4">
            <w:t>Type of meeting:</w:t>
          </w:r>
        </w:p>
      </w:docPartBody>
    </w:docPart>
    <w:docPart>
      <w:docPartPr>
        <w:name w:val="B16E9EF341E9464DB3FEB5B239B1B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B3663-AFB5-4870-BA31-46127C0FBA82}"/>
      </w:docPartPr>
      <w:docPartBody>
        <w:p w:rsidR="00000000" w:rsidRDefault="0005544F" w:rsidP="0005544F">
          <w:pPr>
            <w:pStyle w:val="B16E9EF341E9464DB3FEB5B239B1B3AE"/>
          </w:pPr>
          <w:r w:rsidRPr="00E048B4">
            <w:t>Facilitator:</w:t>
          </w:r>
        </w:p>
      </w:docPartBody>
    </w:docPart>
    <w:docPart>
      <w:docPartPr>
        <w:name w:val="7248418471E449F3B9675E6CEF27E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BC90B-6DB7-43BE-AB96-ACC48619C625}"/>
      </w:docPartPr>
      <w:docPartBody>
        <w:p w:rsidR="00000000" w:rsidRDefault="0005544F" w:rsidP="0005544F">
          <w:pPr>
            <w:pStyle w:val="7248418471E449F3B9675E6CEF27E08A"/>
          </w:pPr>
          <w:r w:rsidRPr="00E048B4">
            <w:t>Note taker:</w:t>
          </w:r>
        </w:p>
      </w:docPartBody>
    </w:docPart>
    <w:docPart>
      <w:docPartPr>
        <w:name w:val="E18FA5F17DAF403E9B154A3E31418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FB6E4-F776-441D-BEB8-A68C31EFE35E}"/>
      </w:docPartPr>
      <w:docPartBody>
        <w:p w:rsidR="00000000" w:rsidRDefault="0005544F" w:rsidP="0005544F">
          <w:pPr>
            <w:pStyle w:val="E18FA5F17DAF403E9B154A3E31418405"/>
          </w:pPr>
          <w:r w:rsidRPr="00E048B4">
            <w:t>Timekeeper:</w:t>
          </w:r>
        </w:p>
      </w:docPartBody>
    </w:docPart>
    <w:docPart>
      <w:docPartPr>
        <w:name w:val="E58C9589F4D14F9E9EAAD2218DCC2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127C2-C557-42DD-837A-46044F187869}"/>
      </w:docPartPr>
      <w:docPartBody>
        <w:p w:rsidR="00000000" w:rsidRDefault="0005544F" w:rsidP="0005544F">
          <w:pPr>
            <w:pStyle w:val="E58C9589F4D14F9E9EAAD2218DCC2548"/>
          </w:pPr>
          <w:r>
            <w:t>Attendees:</w:t>
          </w:r>
        </w:p>
      </w:docPartBody>
    </w:docPart>
    <w:docPart>
      <w:docPartPr>
        <w:name w:val="301175FC25B44C20815EA1173D467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1B61C-0C88-4CFE-91C8-19C0AD410A8C}"/>
      </w:docPartPr>
      <w:docPartBody>
        <w:p w:rsidR="00000000" w:rsidRDefault="0005544F" w:rsidP="0005544F">
          <w:pPr>
            <w:pStyle w:val="301175FC25B44C20815EA1173D4677A9"/>
          </w:pPr>
          <w:r>
            <w:t>Minutes</w:t>
          </w:r>
        </w:p>
      </w:docPartBody>
    </w:docPart>
    <w:docPart>
      <w:docPartPr>
        <w:name w:val="DAEF2B0925E54566ABECB255707F2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4AFAD-3BB5-476E-BF0D-87B914FA2A42}"/>
      </w:docPartPr>
      <w:docPartBody>
        <w:p w:rsidR="00000000" w:rsidRDefault="0005544F" w:rsidP="0005544F">
          <w:pPr>
            <w:pStyle w:val="DAEF2B0925E54566ABECB255707F26FA"/>
          </w:pPr>
          <w:r>
            <w:t>Agenda item:</w:t>
          </w:r>
        </w:p>
      </w:docPartBody>
    </w:docPart>
    <w:docPart>
      <w:docPartPr>
        <w:name w:val="794570DCAA7645E3A8745C7390CEA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DD612-E506-4F11-B294-44179A2AA6DE}"/>
      </w:docPartPr>
      <w:docPartBody>
        <w:p w:rsidR="00000000" w:rsidRDefault="0005544F" w:rsidP="0005544F">
          <w:pPr>
            <w:pStyle w:val="794570DCAA7645E3A8745C7390CEA0F9"/>
          </w:pPr>
          <w:r>
            <w:t>Presenter:</w:t>
          </w:r>
        </w:p>
      </w:docPartBody>
    </w:docPart>
    <w:docPart>
      <w:docPartPr>
        <w:name w:val="F4BA53F7837A4EA39A2D72D79125C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42F47-AEDB-4872-B2EA-F1D64CDD6BDE}"/>
      </w:docPartPr>
      <w:docPartBody>
        <w:p w:rsidR="00000000" w:rsidRDefault="0005544F" w:rsidP="0005544F">
          <w:pPr>
            <w:pStyle w:val="F4BA53F7837A4EA39A2D72D79125CFA5"/>
          </w:pPr>
          <w:r>
            <w:t>Discussion:</w:t>
          </w:r>
        </w:p>
      </w:docPartBody>
    </w:docPart>
    <w:docPart>
      <w:docPartPr>
        <w:name w:val="34AF64DC9E574A2DBD23FBC81B465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40906-2436-47E5-8C1D-C37E08715EFE}"/>
      </w:docPartPr>
      <w:docPartBody>
        <w:p w:rsidR="00000000" w:rsidRDefault="0005544F" w:rsidP="0005544F">
          <w:pPr>
            <w:pStyle w:val="34AF64DC9E574A2DBD23FBC81B465103"/>
          </w:pPr>
          <w:r>
            <w:t>Conclusions:</w:t>
          </w:r>
        </w:p>
      </w:docPartBody>
    </w:docPart>
    <w:docPart>
      <w:docPartPr>
        <w:name w:val="16D8A4F2B924467BBBF84EE9DC29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487D7-D99A-4874-A6E8-A5820A083334}"/>
      </w:docPartPr>
      <w:docPartBody>
        <w:p w:rsidR="00000000" w:rsidRDefault="0005544F" w:rsidP="0005544F">
          <w:pPr>
            <w:pStyle w:val="16D8A4F2B924467BBBF84EE9DC2968FA"/>
          </w:pPr>
          <w:r>
            <w:t>Action items</w:t>
          </w:r>
        </w:p>
      </w:docPartBody>
    </w:docPart>
    <w:docPart>
      <w:docPartPr>
        <w:name w:val="4CD8B5DF677C483683B8227AB282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E5F3C-B135-4D56-9F0F-ADC33D5F9140}"/>
      </w:docPartPr>
      <w:docPartBody>
        <w:p w:rsidR="00000000" w:rsidRDefault="0005544F" w:rsidP="0005544F">
          <w:pPr>
            <w:pStyle w:val="4CD8B5DF677C483683B8227AB2827E5C"/>
          </w:pPr>
          <w:r>
            <w:t>Person responsible</w:t>
          </w:r>
        </w:p>
      </w:docPartBody>
    </w:docPart>
    <w:docPart>
      <w:docPartPr>
        <w:name w:val="3E8F62EBD3604928AA951F652F2C6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9E511-C961-4453-AEDC-E61F61DB58A1}"/>
      </w:docPartPr>
      <w:docPartBody>
        <w:p w:rsidR="00000000" w:rsidRDefault="0005544F" w:rsidP="0005544F">
          <w:pPr>
            <w:pStyle w:val="3E8F62EBD3604928AA951F652F2C6C83"/>
          </w:pPr>
          <w:r>
            <w:t>Deadline</w:t>
          </w:r>
        </w:p>
      </w:docPartBody>
    </w:docPart>
    <w:docPart>
      <w:docPartPr>
        <w:name w:val="9E3D659F5C4C4696BEF5498F47ECD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B20A1-14FA-4FA6-9E00-52FE91BCBDE6}"/>
      </w:docPartPr>
      <w:docPartBody>
        <w:p w:rsidR="00000000" w:rsidRDefault="0005544F" w:rsidP="0005544F">
          <w:pPr>
            <w:pStyle w:val="9E3D659F5C4C4696BEF5498F47ECD077"/>
          </w:pPr>
          <w:r>
            <w:t>Other Information</w:t>
          </w:r>
        </w:p>
      </w:docPartBody>
    </w:docPart>
    <w:docPart>
      <w:docPartPr>
        <w:name w:val="169D921A541C4FFE834536495323F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E80D7-16B8-4ACB-9F92-A3CB2A665403}"/>
      </w:docPartPr>
      <w:docPartBody>
        <w:p w:rsidR="00000000" w:rsidRDefault="0005544F" w:rsidP="0005544F">
          <w:pPr>
            <w:pStyle w:val="169D921A541C4FFE834536495323FE15"/>
          </w:pPr>
          <w:r>
            <w:t>Observers:</w:t>
          </w:r>
        </w:p>
      </w:docPartBody>
    </w:docPart>
    <w:docPart>
      <w:docPartPr>
        <w:name w:val="14FECFE33B2C4CFD881C2B2E5EF9F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8EEC2-AEA9-4FDE-9862-FA9165CC42F1}"/>
      </w:docPartPr>
      <w:docPartBody>
        <w:p w:rsidR="00000000" w:rsidRDefault="0005544F" w:rsidP="0005544F">
          <w:pPr>
            <w:pStyle w:val="14FECFE33B2C4CFD881C2B2E5EF9FEF8"/>
          </w:pPr>
          <w:r>
            <w:t>Resources:</w:t>
          </w:r>
        </w:p>
      </w:docPartBody>
    </w:docPart>
    <w:docPart>
      <w:docPartPr>
        <w:name w:val="98C41AD1169848F48893B4FF26DD44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9C364-C456-4A3D-A1A6-182D72D03EFD}"/>
      </w:docPartPr>
      <w:docPartBody>
        <w:p w:rsidR="00000000" w:rsidRDefault="0005544F" w:rsidP="0005544F">
          <w:pPr>
            <w:pStyle w:val="98C41AD1169848F48893B4FF26DD4471"/>
          </w:pPr>
          <w:r>
            <w:t>Special notes:</w:t>
          </w:r>
        </w:p>
      </w:docPartBody>
    </w:docPart>
    <w:docPart>
      <w:docPartPr>
        <w:name w:val="1AF6D8E04BD548838776C61712D76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5126D-13E6-4C9A-AE3D-EFA973959EE0}"/>
      </w:docPartPr>
      <w:docPartBody>
        <w:p w:rsidR="00000000" w:rsidRDefault="0005544F" w:rsidP="0005544F">
          <w:pPr>
            <w:pStyle w:val="1AF6D8E04BD548838776C61712D764AF"/>
          </w:pPr>
          <w:r>
            <w:t>Team Meeting</w:t>
          </w:r>
        </w:p>
      </w:docPartBody>
    </w:docPart>
    <w:docPart>
      <w:docPartPr>
        <w:name w:val="1E152AE4E2D3456C911811CCD32AE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7499-CBB7-4998-B106-B5385336FC33}"/>
      </w:docPartPr>
      <w:docPartBody>
        <w:p w:rsidR="00000000" w:rsidRDefault="0005544F" w:rsidP="0005544F">
          <w:pPr>
            <w:pStyle w:val="1E152AE4E2D3456C911811CCD32AE3F6"/>
          </w:pPr>
          <w:r w:rsidRPr="00E048B4">
            <w:t>Meeting called by:</w:t>
          </w:r>
        </w:p>
      </w:docPartBody>
    </w:docPart>
    <w:docPart>
      <w:docPartPr>
        <w:name w:val="257DA8CE660D40129FBB720103F53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7FB09-C4CA-4656-868B-5ABE27B5F164}"/>
      </w:docPartPr>
      <w:docPartBody>
        <w:p w:rsidR="00000000" w:rsidRDefault="0005544F" w:rsidP="0005544F">
          <w:pPr>
            <w:pStyle w:val="257DA8CE660D40129FBB720103F53477"/>
          </w:pPr>
          <w:r w:rsidRPr="00E048B4">
            <w:t>Type of meeting:</w:t>
          </w:r>
        </w:p>
      </w:docPartBody>
    </w:docPart>
    <w:docPart>
      <w:docPartPr>
        <w:name w:val="8A9DFD0A5BD64E1487E72910B7ECA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243C0-B28B-4383-A624-5B2DEC4AED7F}"/>
      </w:docPartPr>
      <w:docPartBody>
        <w:p w:rsidR="00000000" w:rsidRDefault="0005544F" w:rsidP="0005544F">
          <w:pPr>
            <w:pStyle w:val="8A9DFD0A5BD64E1487E72910B7ECA930"/>
          </w:pPr>
          <w:r w:rsidRPr="00E048B4">
            <w:t>Facilitator:</w:t>
          </w:r>
        </w:p>
      </w:docPartBody>
    </w:docPart>
    <w:docPart>
      <w:docPartPr>
        <w:name w:val="20FE191B4AE541698E50E4D1906D05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DA433-B264-4D04-800D-D58B9BEBBA69}"/>
      </w:docPartPr>
      <w:docPartBody>
        <w:p w:rsidR="00000000" w:rsidRDefault="0005544F" w:rsidP="0005544F">
          <w:pPr>
            <w:pStyle w:val="20FE191B4AE541698E50E4D1906D0549"/>
          </w:pPr>
          <w:r w:rsidRPr="00E048B4">
            <w:t>Note taker:</w:t>
          </w:r>
        </w:p>
      </w:docPartBody>
    </w:docPart>
    <w:docPart>
      <w:docPartPr>
        <w:name w:val="8223FDEBD42A41CEBAE71519DDD67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465C5-6F57-4AFB-AB5C-C7BEFE1BDD43}"/>
      </w:docPartPr>
      <w:docPartBody>
        <w:p w:rsidR="00000000" w:rsidRDefault="0005544F" w:rsidP="0005544F">
          <w:pPr>
            <w:pStyle w:val="8223FDEBD42A41CEBAE71519DDD672D7"/>
          </w:pPr>
          <w:r w:rsidRPr="00E048B4">
            <w:t>Timekeeper:</w:t>
          </w:r>
        </w:p>
      </w:docPartBody>
    </w:docPart>
    <w:docPart>
      <w:docPartPr>
        <w:name w:val="3D6D700FDC9A4C129ED9C5A6DB931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30455-8DD5-4B56-BDCD-2F2A7C1F5500}"/>
      </w:docPartPr>
      <w:docPartBody>
        <w:p w:rsidR="00000000" w:rsidRDefault="0005544F" w:rsidP="0005544F">
          <w:pPr>
            <w:pStyle w:val="3D6D700FDC9A4C129ED9C5A6DB931E9D"/>
          </w:pPr>
          <w:r>
            <w:t>Attendees:</w:t>
          </w:r>
        </w:p>
      </w:docPartBody>
    </w:docPart>
    <w:docPart>
      <w:docPartPr>
        <w:name w:val="417573A3D1ED4E698777393790FF4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E7FF8B-4120-46AC-BB36-EE110D92030C}"/>
      </w:docPartPr>
      <w:docPartBody>
        <w:p w:rsidR="00000000" w:rsidRDefault="0005544F" w:rsidP="0005544F">
          <w:pPr>
            <w:pStyle w:val="417573A3D1ED4E698777393790FF4706"/>
          </w:pPr>
          <w:r>
            <w:t>Minutes</w:t>
          </w:r>
        </w:p>
      </w:docPartBody>
    </w:docPart>
    <w:docPart>
      <w:docPartPr>
        <w:name w:val="A7A6E5F9366E4E069C0BE6A992593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1DAEB0-6F32-4AA4-97AB-039AD48BAF2B}"/>
      </w:docPartPr>
      <w:docPartBody>
        <w:p w:rsidR="00000000" w:rsidRDefault="0005544F" w:rsidP="0005544F">
          <w:pPr>
            <w:pStyle w:val="A7A6E5F9366E4E069C0BE6A992593F1B"/>
          </w:pPr>
          <w:r>
            <w:t>Agenda item:</w:t>
          </w:r>
        </w:p>
      </w:docPartBody>
    </w:docPart>
    <w:docPart>
      <w:docPartPr>
        <w:name w:val="87C4680952D14A2E81158BC362038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40C5A-2660-4A9B-AA50-9C5A90EB8340}"/>
      </w:docPartPr>
      <w:docPartBody>
        <w:p w:rsidR="00000000" w:rsidRDefault="0005544F" w:rsidP="0005544F">
          <w:pPr>
            <w:pStyle w:val="87C4680952D14A2E81158BC362038C47"/>
          </w:pPr>
          <w:r>
            <w:t>Presenter:</w:t>
          </w:r>
        </w:p>
      </w:docPartBody>
    </w:docPart>
    <w:docPart>
      <w:docPartPr>
        <w:name w:val="BDCC0FFAFF40422DA9F0C2894F64E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9FDB7-05FF-468F-BD08-FFDEC2C3FECC}"/>
      </w:docPartPr>
      <w:docPartBody>
        <w:p w:rsidR="00000000" w:rsidRDefault="0005544F" w:rsidP="0005544F">
          <w:pPr>
            <w:pStyle w:val="BDCC0FFAFF40422DA9F0C2894F64E925"/>
          </w:pPr>
          <w:r>
            <w:t>Discussion:</w:t>
          </w:r>
        </w:p>
      </w:docPartBody>
    </w:docPart>
    <w:docPart>
      <w:docPartPr>
        <w:name w:val="322EB91EDE544E0B93C8C12F1FC35A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C8C97-45C1-4FC9-B02A-48384D64E212}"/>
      </w:docPartPr>
      <w:docPartBody>
        <w:p w:rsidR="00000000" w:rsidRDefault="0005544F" w:rsidP="0005544F">
          <w:pPr>
            <w:pStyle w:val="322EB91EDE544E0B93C8C12F1FC35AA3"/>
          </w:pPr>
          <w:r>
            <w:t>Conclusions:</w:t>
          </w:r>
        </w:p>
      </w:docPartBody>
    </w:docPart>
    <w:docPart>
      <w:docPartPr>
        <w:name w:val="15BFC3BF5598415BB4A95BF348234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45A2A-736F-4120-8340-110CE1DFC252}"/>
      </w:docPartPr>
      <w:docPartBody>
        <w:p w:rsidR="00000000" w:rsidRDefault="0005544F" w:rsidP="0005544F">
          <w:pPr>
            <w:pStyle w:val="15BFC3BF5598415BB4A95BF348234EA7"/>
          </w:pPr>
          <w:r>
            <w:t>Action items</w:t>
          </w:r>
        </w:p>
      </w:docPartBody>
    </w:docPart>
    <w:docPart>
      <w:docPartPr>
        <w:name w:val="6E3A4A74BF40404FA4C24652F794D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ABE93-178C-41DD-ABB0-549ADB1849A1}"/>
      </w:docPartPr>
      <w:docPartBody>
        <w:p w:rsidR="00000000" w:rsidRDefault="0005544F" w:rsidP="0005544F">
          <w:pPr>
            <w:pStyle w:val="6E3A4A74BF40404FA4C24652F794D699"/>
          </w:pPr>
          <w:r>
            <w:t>Person responsible</w:t>
          </w:r>
        </w:p>
      </w:docPartBody>
    </w:docPart>
    <w:docPart>
      <w:docPartPr>
        <w:name w:val="B4937944446C486C9776F6E75A3B2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FC1B7-BCA5-4443-9212-75397BA134DD}"/>
      </w:docPartPr>
      <w:docPartBody>
        <w:p w:rsidR="00000000" w:rsidRDefault="0005544F" w:rsidP="0005544F">
          <w:pPr>
            <w:pStyle w:val="B4937944446C486C9776F6E75A3B292F"/>
          </w:pPr>
          <w:r>
            <w:t>Deadline</w:t>
          </w:r>
        </w:p>
      </w:docPartBody>
    </w:docPart>
    <w:docPart>
      <w:docPartPr>
        <w:name w:val="D62B6BBA718C46A49FEE4E442BD07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E34B7-A50B-4772-86CF-2B98B5730BDF}"/>
      </w:docPartPr>
      <w:docPartBody>
        <w:p w:rsidR="00000000" w:rsidRDefault="0005544F" w:rsidP="0005544F">
          <w:pPr>
            <w:pStyle w:val="D62B6BBA718C46A49FEE4E442BD07B46"/>
          </w:pPr>
          <w:r>
            <w:t>Other Information</w:t>
          </w:r>
        </w:p>
      </w:docPartBody>
    </w:docPart>
    <w:docPart>
      <w:docPartPr>
        <w:name w:val="0F8B4DDD6EF6426C9C77063913257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6E38D-CE88-4644-8AEC-A198299510E2}"/>
      </w:docPartPr>
      <w:docPartBody>
        <w:p w:rsidR="00000000" w:rsidRDefault="0005544F" w:rsidP="0005544F">
          <w:pPr>
            <w:pStyle w:val="0F8B4DDD6EF6426C9C77063913257394"/>
          </w:pPr>
          <w:r>
            <w:t>Observers:</w:t>
          </w:r>
        </w:p>
      </w:docPartBody>
    </w:docPart>
    <w:docPart>
      <w:docPartPr>
        <w:name w:val="39164116DCC44560BAE2F00C4AC0F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01AFB-23B2-48F0-8977-4CD1F0AEBA79}"/>
      </w:docPartPr>
      <w:docPartBody>
        <w:p w:rsidR="00000000" w:rsidRDefault="0005544F" w:rsidP="0005544F">
          <w:pPr>
            <w:pStyle w:val="39164116DCC44560BAE2F00C4AC0F053"/>
          </w:pPr>
          <w:r>
            <w:t>Resources:</w:t>
          </w:r>
        </w:p>
      </w:docPartBody>
    </w:docPart>
    <w:docPart>
      <w:docPartPr>
        <w:name w:val="08A2EA8515E741D19404DDF107D94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D6BA1-F7C2-4536-A398-00D059F1D489}"/>
      </w:docPartPr>
      <w:docPartBody>
        <w:p w:rsidR="00000000" w:rsidRDefault="0005544F" w:rsidP="0005544F">
          <w:pPr>
            <w:pStyle w:val="08A2EA8515E741D19404DDF107D94C97"/>
          </w:pPr>
          <w:r>
            <w:t>Special notes:</w:t>
          </w:r>
        </w:p>
      </w:docPartBody>
    </w:docPart>
    <w:docPart>
      <w:docPartPr>
        <w:name w:val="9BE6F791F1F44243A8BA4A18E8C2EC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6BEBF-3AC9-427E-AC1C-99C3A92D27A2}"/>
      </w:docPartPr>
      <w:docPartBody>
        <w:p w:rsidR="00000000" w:rsidRDefault="0005544F" w:rsidP="0005544F">
          <w:pPr>
            <w:pStyle w:val="9BE6F791F1F44243A8BA4A18E8C2EC84"/>
          </w:pPr>
          <w:r>
            <w:t>Team Meeting</w:t>
          </w:r>
        </w:p>
      </w:docPartBody>
    </w:docPart>
    <w:docPart>
      <w:docPartPr>
        <w:name w:val="0BDFBB52216E49FBB7F4BF5AA4779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3204-7D78-45A6-8EAC-EA494A86B6F4}"/>
      </w:docPartPr>
      <w:docPartBody>
        <w:p w:rsidR="00000000" w:rsidRDefault="0005544F" w:rsidP="0005544F">
          <w:pPr>
            <w:pStyle w:val="0BDFBB52216E49FBB7F4BF5AA4779552"/>
          </w:pPr>
          <w:r>
            <w:t>Location</w:t>
          </w:r>
        </w:p>
      </w:docPartBody>
    </w:docPart>
    <w:docPart>
      <w:docPartPr>
        <w:name w:val="F0B4FA44573A488F84780D7DC64F5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117EE-0E38-4724-AA77-D4D7720D8D08}"/>
      </w:docPartPr>
      <w:docPartBody>
        <w:p w:rsidR="00000000" w:rsidRDefault="0005544F" w:rsidP="0005544F">
          <w:pPr>
            <w:pStyle w:val="F0B4FA44573A488F84780D7DC64F53A1"/>
          </w:pPr>
          <w:r w:rsidRPr="00E048B4">
            <w:t>Meeting called by:</w:t>
          </w:r>
        </w:p>
      </w:docPartBody>
    </w:docPart>
    <w:docPart>
      <w:docPartPr>
        <w:name w:val="C7D0D6E0F68F4C4894C70D4785A2E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AB7AB-A17E-4120-862A-82AAFF8F8A00}"/>
      </w:docPartPr>
      <w:docPartBody>
        <w:p w:rsidR="00000000" w:rsidRDefault="0005544F" w:rsidP="0005544F">
          <w:pPr>
            <w:pStyle w:val="C7D0D6E0F68F4C4894C70D4785A2E49C"/>
          </w:pPr>
          <w:r w:rsidRPr="00E048B4">
            <w:t>Type of meeting:</w:t>
          </w:r>
        </w:p>
      </w:docPartBody>
    </w:docPart>
    <w:docPart>
      <w:docPartPr>
        <w:name w:val="22483287BCA54CA2A8BF06D80F2F5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F9BAB-9617-40C7-8881-9A0B568AA55D}"/>
      </w:docPartPr>
      <w:docPartBody>
        <w:p w:rsidR="00000000" w:rsidRDefault="0005544F" w:rsidP="0005544F">
          <w:pPr>
            <w:pStyle w:val="22483287BCA54CA2A8BF06D80F2F54FB"/>
          </w:pPr>
          <w:r w:rsidRPr="00E048B4">
            <w:t>Facilitator:</w:t>
          </w:r>
        </w:p>
      </w:docPartBody>
    </w:docPart>
    <w:docPart>
      <w:docPartPr>
        <w:name w:val="AFF101A267EF4D2DBBF7F10008FE7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F115A-F417-4A3F-A7C0-825B3ADA63EC}"/>
      </w:docPartPr>
      <w:docPartBody>
        <w:p w:rsidR="00000000" w:rsidRDefault="0005544F" w:rsidP="0005544F">
          <w:pPr>
            <w:pStyle w:val="AFF101A267EF4D2DBBF7F10008FE77FD"/>
          </w:pPr>
          <w:r w:rsidRPr="00E048B4">
            <w:t>Note taker:</w:t>
          </w:r>
        </w:p>
      </w:docPartBody>
    </w:docPart>
    <w:docPart>
      <w:docPartPr>
        <w:name w:val="63FE4EBB1AC24E8FACB757C5B1CFC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71ED3-07E9-4FF8-BF7E-56ADC2E9D7CC}"/>
      </w:docPartPr>
      <w:docPartBody>
        <w:p w:rsidR="00000000" w:rsidRDefault="0005544F" w:rsidP="0005544F">
          <w:pPr>
            <w:pStyle w:val="63FE4EBB1AC24E8FACB757C5B1CFC89D"/>
          </w:pPr>
          <w:r w:rsidRPr="00E048B4">
            <w:t>Timekeeper:</w:t>
          </w:r>
        </w:p>
      </w:docPartBody>
    </w:docPart>
    <w:docPart>
      <w:docPartPr>
        <w:name w:val="D8BF783141354F13A85A4EE4E3BF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CACF98-3FF9-4E0C-B065-FD923F3007CC}"/>
      </w:docPartPr>
      <w:docPartBody>
        <w:p w:rsidR="00000000" w:rsidRDefault="0005544F" w:rsidP="0005544F">
          <w:pPr>
            <w:pStyle w:val="D8BF783141354F13A85A4EE4E3BF1B16"/>
          </w:pPr>
          <w:r>
            <w:t>Attendees:</w:t>
          </w:r>
        </w:p>
      </w:docPartBody>
    </w:docPart>
    <w:docPart>
      <w:docPartPr>
        <w:name w:val="1C182A20C8304A07BF4DFCA58BD4A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0BC57-0B2C-4490-8414-F23D4E7349BB}"/>
      </w:docPartPr>
      <w:docPartBody>
        <w:p w:rsidR="00000000" w:rsidRDefault="0005544F" w:rsidP="0005544F">
          <w:pPr>
            <w:pStyle w:val="1C182A20C8304A07BF4DFCA58BD4A259"/>
          </w:pPr>
          <w:r>
            <w:t>Minutes</w:t>
          </w:r>
        </w:p>
      </w:docPartBody>
    </w:docPart>
    <w:docPart>
      <w:docPartPr>
        <w:name w:val="89B48768AEB346749E1CE455A8FA6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55912-1338-4195-9ED6-D9063D1901D9}"/>
      </w:docPartPr>
      <w:docPartBody>
        <w:p w:rsidR="00000000" w:rsidRDefault="0005544F" w:rsidP="0005544F">
          <w:pPr>
            <w:pStyle w:val="89B48768AEB346749E1CE455A8FA61DA"/>
          </w:pPr>
          <w:r>
            <w:t>Agenda item:</w:t>
          </w:r>
        </w:p>
      </w:docPartBody>
    </w:docPart>
    <w:docPart>
      <w:docPartPr>
        <w:name w:val="EF79F4860C3F4F078D4A1843AB37A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C913-20F3-4A20-8F75-017FD756620A}"/>
      </w:docPartPr>
      <w:docPartBody>
        <w:p w:rsidR="00000000" w:rsidRDefault="0005544F" w:rsidP="0005544F">
          <w:pPr>
            <w:pStyle w:val="EF79F4860C3F4F078D4A1843AB37ACA1"/>
          </w:pPr>
          <w:r>
            <w:t>Presenter:</w:t>
          </w:r>
        </w:p>
      </w:docPartBody>
    </w:docPart>
    <w:docPart>
      <w:docPartPr>
        <w:name w:val="8DC35EEAC73E41B3BFDE97ACB1DC3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0C68E-4393-4802-BDA9-8207B7AE57BC}"/>
      </w:docPartPr>
      <w:docPartBody>
        <w:p w:rsidR="00000000" w:rsidRDefault="0005544F" w:rsidP="0005544F">
          <w:pPr>
            <w:pStyle w:val="8DC35EEAC73E41B3BFDE97ACB1DC34C6"/>
          </w:pPr>
          <w:r>
            <w:t>Discussion:</w:t>
          </w:r>
        </w:p>
      </w:docPartBody>
    </w:docPart>
    <w:docPart>
      <w:docPartPr>
        <w:name w:val="9A63FE3154C748318B450816301C7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BDC735-BC1E-4D40-BB8F-E08E6FB7ED5E}"/>
      </w:docPartPr>
      <w:docPartBody>
        <w:p w:rsidR="00000000" w:rsidRDefault="0005544F" w:rsidP="0005544F">
          <w:pPr>
            <w:pStyle w:val="9A63FE3154C748318B450816301C7BF5"/>
          </w:pPr>
          <w:r>
            <w:t>Conclusions:</w:t>
          </w:r>
        </w:p>
      </w:docPartBody>
    </w:docPart>
    <w:docPart>
      <w:docPartPr>
        <w:name w:val="06971D2A462D4ACA96DBDAD6799BE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B8FE8-4613-47C2-8EC6-93AAB8AD8377}"/>
      </w:docPartPr>
      <w:docPartBody>
        <w:p w:rsidR="00000000" w:rsidRDefault="0005544F" w:rsidP="0005544F">
          <w:pPr>
            <w:pStyle w:val="06971D2A462D4ACA96DBDAD6799BEEAD"/>
          </w:pPr>
          <w:r>
            <w:t>Action items</w:t>
          </w:r>
        </w:p>
      </w:docPartBody>
    </w:docPart>
    <w:docPart>
      <w:docPartPr>
        <w:name w:val="775152C9E36F4E4DBA5FE3509F0B1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06ECE-9EDB-4450-88C4-E11B893CC6FE}"/>
      </w:docPartPr>
      <w:docPartBody>
        <w:p w:rsidR="00000000" w:rsidRDefault="0005544F" w:rsidP="0005544F">
          <w:pPr>
            <w:pStyle w:val="775152C9E36F4E4DBA5FE3509F0B1D9D"/>
          </w:pPr>
          <w:r>
            <w:t>Person responsible</w:t>
          </w:r>
        </w:p>
      </w:docPartBody>
    </w:docPart>
    <w:docPart>
      <w:docPartPr>
        <w:name w:val="4F4DD7CEA6DE43CBBFBDB7CC0C214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0542C-30AF-4636-9B57-44394F8EEDFA}"/>
      </w:docPartPr>
      <w:docPartBody>
        <w:p w:rsidR="00000000" w:rsidRDefault="0005544F" w:rsidP="0005544F">
          <w:pPr>
            <w:pStyle w:val="4F4DD7CEA6DE43CBBFBDB7CC0C2140A7"/>
          </w:pPr>
          <w:r>
            <w:t>Deadline</w:t>
          </w:r>
        </w:p>
      </w:docPartBody>
    </w:docPart>
    <w:docPart>
      <w:docPartPr>
        <w:name w:val="7AF28E3CE4F54B0195629C23A187C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1A934-6BB9-482F-9B89-A44F535D00CB}"/>
      </w:docPartPr>
      <w:docPartBody>
        <w:p w:rsidR="00000000" w:rsidRDefault="0005544F" w:rsidP="0005544F">
          <w:pPr>
            <w:pStyle w:val="7AF28E3CE4F54B0195629C23A187CCCA"/>
          </w:pPr>
          <w:r>
            <w:t>Other Information</w:t>
          </w:r>
        </w:p>
      </w:docPartBody>
    </w:docPart>
    <w:docPart>
      <w:docPartPr>
        <w:name w:val="EC97D241AC8A454AA370697CDFC98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9149D-AF38-4AE7-83AC-0EE68A7420A0}"/>
      </w:docPartPr>
      <w:docPartBody>
        <w:p w:rsidR="00000000" w:rsidRDefault="0005544F" w:rsidP="0005544F">
          <w:pPr>
            <w:pStyle w:val="EC97D241AC8A454AA370697CDFC98BCA"/>
          </w:pPr>
          <w:r>
            <w:t>Observers:</w:t>
          </w:r>
        </w:p>
      </w:docPartBody>
    </w:docPart>
    <w:docPart>
      <w:docPartPr>
        <w:name w:val="272DDFE8C29144EA8103BE4FBAEC4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CF3EC-7B3E-4652-9845-4A77301C3C6D}"/>
      </w:docPartPr>
      <w:docPartBody>
        <w:p w:rsidR="00000000" w:rsidRDefault="0005544F" w:rsidP="0005544F">
          <w:pPr>
            <w:pStyle w:val="272DDFE8C29144EA8103BE4FBAEC45DA"/>
          </w:pPr>
          <w:r>
            <w:t>Resources:</w:t>
          </w:r>
        </w:p>
      </w:docPartBody>
    </w:docPart>
    <w:docPart>
      <w:docPartPr>
        <w:name w:val="8F5DD28E4F5C403D87C9B6555B59A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85F8C-8FD2-45FA-96AC-8DC847AD0BAA}"/>
      </w:docPartPr>
      <w:docPartBody>
        <w:p w:rsidR="00000000" w:rsidRDefault="0005544F" w:rsidP="0005544F">
          <w:pPr>
            <w:pStyle w:val="8F5DD28E4F5C403D87C9B6555B59A696"/>
          </w:pPr>
          <w:r>
            <w:t>Special notes:</w:t>
          </w:r>
        </w:p>
      </w:docPartBody>
    </w:docPart>
    <w:docPart>
      <w:docPartPr>
        <w:name w:val="03E0AC678DA14AC8AE85CBD024F46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C1794-983E-43C3-B829-8974B0596B66}"/>
      </w:docPartPr>
      <w:docPartBody>
        <w:p w:rsidR="00000000" w:rsidRDefault="0005544F" w:rsidP="0005544F">
          <w:pPr>
            <w:pStyle w:val="03E0AC678DA14AC8AE85CBD024F46A0B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6A"/>
    <w:rsid w:val="0005544F"/>
    <w:rsid w:val="00083386"/>
    <w:rsid w:val="00562D6A"/>
    <w:rsid w:val="0060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5019FCF6F242DDB5012493E2F2EB75">
    <w:name w:val="6D5019FCF6F242DDB5012493E2F2EB75"/>
  </w:style>
  <w:style w:type="paragraph" w:customStyle="1" w:styleId="2D3B04ABADAB48ABA9DAE04FD6B41283">
    <w:name w:val="2D3B04ABADAB48ABA9DAE04FD6B41283"/>
  </w:style>
  <w:style w:type="paragraph" w:customStyle="1" w:styleId="3371E438BBF843E2A4753DE2D35FD9BC">
    <w:name w:val="3371E438BBF843E2A4753DE2D35FD9BC"/>
  </w:style>
  <w:style w:type="paragraph" w:customStyle="1" w:styleId="04FBE9250F2C4159871622DF5DADD5DC">
    <w:name w:val="04FBE9250F2C4159871622DF5DADD5DC"/>
  </w:style>
  <w:style w:type="paragraph" w:customStyle="1" w:styleId="495C4E685610443799D7945B78DD9A15">
    <w:name w:val="495C4E685610443799D7945B78DD9A15"/>
  </w:style>
  <w:style w:type="paragraph" w:customStyle="1" w:styleId="A0FCC991CA9E4C43A811F0311C7E28AE">
    <w:name w:val="A0FCC991CA9E4C43A811F0311C7E28AE"/>
  </w:style>
  <w:style w:type="paragraph" w:customStyle="1" w:styleId="174421936ECF4E67B2601C2D05865996">
    <w:name w:val="174421936ECF4E67B2601C2D05865996"/>
  </w:style>
  <w:style w:type="paragraph" w:customStyle="1" w:styleId="AD314C1F2CA24BD1895D9339C00F1422">
    <w:name w:val="AD314C1F2CA24BD1895D9339C00F1422"/>
  </w:style>
  <w:style w:type="paragraph" w:customStyle="1" w:styleId="0AF0316A454444229DEF51908444F340">
    <w:name w:val="0AF0316A454444229DEF51908444F340"/>
  </w:style>
  <w:style w:type="paragraph" w:customStyle="1" w:styleId="1AB1224CE86140E4A956A1627F40BD11">
    <w:name w:val="1AB1224CE86140E4A956A1627F40BD11"/>
  </w:style>
  <w:style w:type="paragraph" w:customStyle="1" w:styleId="A41B24C887E74973975199F942F7C4F0">
    <w:name w:val="A41B24C887E74973975199F942F7C4F0"/>
  </w:style>
  <w:style w:type="paragraph" w:customStyle="1" w:styleId="935C661A978D4222A1248082FE164B29">
    <w:name w:val="935C661A978D4222A1248082FE164B29"/>
  </w:style>
  <w:style w:type="paragraph" w:customStyle="1" w:styleId="900DEC34BF0246DDA65135845BD008BA">
    <w:name w:val="900DEC34BF0246DDA65135845BD008BA"/>
  </w:style>
  <w:style w:type="paragraph" w:customStyle="1" w:styleId="541C9C9E1D9C467E8A4D1ED0E10BE591">
    <w:name w:val="541C9C9E1D9C467E8A4D1ED0E10BE591"/>
  </w:style>
  <w:style w:type="paragraph" w:customStyle="1" w:styleId="223AB64C028D46DB9EED79E8F268B25C">
    <w:name w:val="223AB64C028D46DB9EED79E8F268B25C"/>
  </w:style>
  <w:style w:type="paragraph" w:customStyle="1" w:styleId="7813D72119F4477D836FD0503403422D">
    <w:name w:val="7813D72119F4477D836FD0503403422D"/>
  </w:style>
  <w:style w:type="paragraph" w:customStyle="1" w:styleId="22AE0CE5205A4955B45F79702830B0F2">
    <w:name w:val="22AE0CE5205A4955B45F79702830B0F2"/>
  </w:style>
  <w:style w:type="paragraph" w:customStyle="1" w:styleId="1E4AAD97D46649F0A44CFD8384E216EA">
    <w:name w:val="1E4AAD97D46649F0A44CFD8384E216EA"/>
  </w:style>
  <w:style w:type="paragraph" w:customStyle="1" w:styleId="3E9F4E18503F4181A3A3263372AAA972">
    <w:name w:val="3E9F4E18503F4181A3A3263372AAA972"/>
  </w:style>
  <w:style w:type="paragraph" w:customStyle="1" w:styleId="201B4992D31941AD9C64A1D518D34FA1">
    <w:name w:val="201B4992D31941AD9C64A1D518D34FA1"/>
  </w:style>
  <w:style w:type="paragraph" w:customStyle="1" w:styleId="2E7DFF03E3994819A952F2FF593FA161">
    <w:name w:val="2E7DFF03E3994819A952F2FF593FA161"/>
  </w:style>
  <w:style w:type="paragraph" w:customStyle="1" w:styleId="088F1F43D1C9427F86D33CB1FB57AE56">
    <w:name w:val="088F1F43D1C9427F86D33CB1FB57AE56"/>
  </w:style>
  <w:style w:type="paragraph" w:customStyle="1" w:styleId="FE377551D7304AB0B2D9D02EDCF2A1B1">
    <w:name w:val="FE377551D7304AB0B2D9D02EDCF2A1B1"/>
  </w:style>
  <w:style w:type="paragraph" w:customStyle="1" w:styleId="2AC76DB585BB41359F8F1B95EA9317CE">
    <w:name w:val="2AC76DB585BB41359F8F1B95EA9317CE"/>
  </w:style>
  <w:style w:type="paragraph" w:customStyle="1" w:styleId="BC95567542A44667B3E21EB4571088AA">
    <w:name w:val="BC95567542A44667B3E21EB4571088AA"/>
  </w:style>
  <w:style w:type="paragraph" w:customStyle="1" w:styleId="F66DA9FE8D8B4BA186973895CF63E345">
    <w:name w:val="F66DA9FE8D8B4BA186973895CF63E345"/>
  </w:style>
  <w:style w:type="paragraph" w:customStyle="1" w:styleId="90B4AC15B31B437F87FD9D7FC4FE81E0">
    <w:name w:val="90B4AC15B31B437F87FD9D7FC4FE81E0"/>
  </w:style>
  <w:style w:type="paragraph" w:customStyle="1" w:styleId="014413D235D64305BC5951C48F6E848C">
    <w:name w:val="014413D235D64305BC5951C48F6E848C"/>
  </w:style>
  <w:style w:type="paragraph" w:customStyle="1" w:styleId="87CBF7EBEDCE493CA987BDC7D3854D13">
    <w:name w:val="87CBF7EBEDCE493CA987BDC7D3854D13"/>
  </w:style>
  <w:style w:type="paragraph" w:customStyle="1" w:styleId="B76A45E63CEF49F7A1D83C06AA7F625C">
    <w:name w:val="B76A45E63CEF49F7A1D83C06AA7F625C"/>
  </w:style>
  <w:style w:type="paragraph" w:customStyle="1" w:styleId="64A6C4C7FCE2428CAE4D57CDAEAA5C76">
    <w:name w:val="64A6C4C7FCE2428CAE4D57CDAEAA5C76"/>
  </w:style>
  <w:style w:type="paragraph" w:customStyle="1" w:styleId="CBB6C461C29B45C79B0E10A79DC1EF4A">
    <w:name w:val="CBB6C461C29B45C79B0E10A79DC1EF4A"/>
  </w:style>
  <w:style w:type="paragraph" w:customStyle="1" w:styleId="292971B28E594AC1A38F11C6C7B0586E">
    <w:name w:val="292971B28E594AC1A38F11C6C7B0586E"/>
  </w:style>
  <w:style w:type="paragraph" w:customStyle="1" w:styleId="495912908B294217981DA4439DDA386E">
    <w:name w:val="495912908B294217981DA4439DDA386E"/>
  </w:style>
  <w:style w:type="paragraph" w:customStyle="1" w:styleId="7C5585FE699347C98A1BBDC35D6CCFD7">
    <w:name w:val="7C5585FE699347C98A1BBDC35D6CCFD7"/>
  </w:style>
  <w:style w:type="paragraph" w:customStyle="1" w:styleId="4E225C46609146F5B5795FCAD95C3D06">
    <w:name w:val="4E225C46609146F5B5795FCAD95C3D06"/>
  </w:style>
  <w:style w:type="paragraph" w:customStyle="1" w:styleId="4A8010A625F14DC1BD4F3081396E869D">
    <w:name w:val="4A8010A625F14DC1BD4F3081396E869D"/>
  </w:style>
  <w:style w:type="paragraph" w:customStyle="1" w:styleId="9BACBF055578461DA4CFCD921E41B97A">
    <w:name w:val="9BACBF055578461DA4CFCD921E41B97A"/>
  </w:style>
  <w:style w:type="paragraph" w:customStyle="1" w:styleId="91D4A4C7A3A24E12B6F4B8B476E59962">
    <w:name w:val="91D4A4C7A3A24E12B6F4B8B476E59962"/>
  </w:style>
  <w:style w:type="paragraph" w:customStyle="1" w:styleId="C716F48836B944E89481F4450D86CB0A">
    <w:name w:val="C716F48836B944E89481F4450D86CB0A"/>
  </w:style>
  <w:style w:type="paragraph" w:customStyle="1" w:styleId="1D498F79428D4781968DEC296F40958A">
    <w:name w:val="1D498F79428D4781968DEC296F40958A"/>
  </w:style>
  <w:style w:type="paragraph" w:customStyle="1" w:styleId="2DF89CE98A4945228E7A07F7F167545F">
    <w:name w:val="2DF89CE98A4945228E7A07F7F167545F"/>
  </w:style>
  <w:style w:type="paragraph" w:customStyle="1" w:styleId="E472FE70E4C2439DB49311161A56B3D6">
    <w:name w:val="E472FE70E4C2439DB49311161A56B3D6"/>
  </w:style>
  <w:style w:type="paragraph" w:customStyle="1" w:styleId="D58AEBB3909F49F2A2ABE033AE8D8C87">
    <w:name w:val="D58AEBB3909F49F2A2ABE033AE8D8C87"/>
  </w:style>
  <w:style w:type="paragraph" w:customStyle="1" w:styleId="1150F324EAAA4C3A914B577CAF305A3E">
    <w:name w:val="1150F324EAAA4C3A914B577CAF305A3E"/>
  </w:style>
  <w:style w:type="paragraph" w:customStyle="1" w:styleId="0BAC688D4BC24A878C3F251DC2E5D31C">
    <w:name w:val="0BAC688D4BC24A878C3F251DC2E5D31C"/>
  </w:style>
  <w:style w:type="paragraph" w:customStyle="1" w:styleId="C055FEB96A4F4CAF9C60BFB1417D5391">
    <w:name w:val="C055FEB96A4F4CAF9C60BFB1417D5391"/>
  </w:style>
  <w:style w:type="paragraph" w:customStyle="1" w:styleId="5375CF209F744D61895EA6D826258EF3">
    <w:name w:val="5375CF209F744D61895EA6D826258EF3"/>
  </w:style>
  <w:style w:type="paragraph" w:customStyle="1" w:styleId="B407E346753544EFAA3EB9DCFC9E8C0D">
    <w:name w:val="B407E346753544EFAA3EB9DCFC9E8C0D"/>
  </w:style>
  <w:style w:type="paragraph" w:customStyle="1" w:styleId="E98399A2140E4D888B890F07B3ABAB64">
    <w:name w:val="E98399A2140E4D888B890F07B3ABAB64"/>
  </w:style>
  <w:style w:type="paragraph" w:customStyle="1" w:styleId="E7A476AD21B843C7A3863B5EA8C76F81">
    <w:name w:val="E7A476AD21B843C7A3863B5EA8C76F81"/>
  </w:style>
  <w:style w:type="paragraph" w:customStyle="1" w:styleId="2BF794B8CF614814B7C7F70BAD6F57B6">
    <w:name w:val="2BF794B8CF614814B7C7F70BAD6F57B6"/>
  </w:style>
  <w:style w:type="paragraph" w:customStyle="1" w:styleId="4FDAE388427F4A3BBFA25F8574C9977D">
    <w:name w:val="4FDAE388427F4A3BBFA25F8574C9977D"/>
  </w:style>
  <w:style w:type="paragraph" w:customStyle="1" w:styleId="642FF2638D1140ABA2B8542AD824719C">
    <w:name w:val="642FF2638D1140ABA2B8542AD824719C"/>
  </w:style>
  <w:style w:type="paragraph" w:customStyle="1" w:styleId="803271365C5D4A0F8CA2874FABF62274">
    <w:name w:val="803271365C5D4A0F8CA2874FABF62274"/>
  </w:style>
  <w:style w:type="paragraph" w:customStyle="1" w:styleId="AA623ECB24FA4BE4B0562CC78BE1A726">
    <w:name w:val="AA623ECB24FA4BE4B0562CC78BE1A726"/>
  </w:style>
  <w:style w:type="paragraph" w:customStyle="1" w:styleId="7BC956C91ADA4C0DA3B42B5023734428">
    <w:name w:val="7BC956C91ADA4C0DA3B42B5023734428"/>
  </w:style>
  <w:style w:type="paragraph" w:customStyle="1" w:styleId="F54D32C0C3824873B28ADC95794B1F1D">
    <w:name w:val="F54D32C0C3824873B28ADC95794B1F1D"/>
  </w:style>
  <w:style w:type="paragraph" w:customStyle="1" w:styleId="C7CA9C06D38344C8B09A13FE15480989">
    <w:name w:val="C7CA9C06D38344C8B09A13FE15480989"/>
  </w:style>
  <w:style w:type="paragraph" w:customStyle="1" w:styleId="B2018FF4FDCA4C24BF7F7976ADAF9ECE">
    <w:name w:val="B2018FF4FDCA4C24BF7F7976ADAF9ECE"/>
  </w:style>
  <w:style w:type="paragraph" w:customStyle="1" w:styleId="69C2619E7FA74AC39095D41515F05C86">
    <w:name w:val="69C2619E7FA74AC39095D41515F05C86"/>
  </w:style>
  <w:style w:type="paragraph" w:customStyle="1" w:styleId="7F4A2D41B846457795B30A14C90907E6">
    <w:name w:val="7F4A2D41B846457795B30A14C90907E6"/>
  </w:style>
  <w:style w:type="paragraph" w:customStyle="1" w:styleId="25D5BDC57B624AF19DFEB3F7EFB061E9">
    <w:name w:val="25D5BDC57B624AF19DFEB3F7EFB061E9"/>
  </w:style>
  <w:style w:type="paragraph" w:customStyle="1" w:styleId="54EB41A5BE2A46D68ACA0D44262980FF">
    <w:name w:val="54EB41A5BE2A46D68ACA0D44262980FF"/>
  </w:style>
  <w:style w:type="paragraph" w:customStyle="1" w:styleId="1F1BF14833B8422CB8A894874B553290">
    <w:name w:val="1F1BF14833B8422CB8A894874B553290"/>
  </w:style>
  <w:style w:type="paragraph" w:customStyle="1" w:styleId="6D9719EA4493449EA14CD553E90FD7A7">
    <w:name w:val="6D9719EA4493449EA14CD553E90FD7A7"/>
  </w:style>
  <w:style w:type="paragraph" w:customStyle="1" w:styleId="998B6908116C49878DD685149F2EB553">
    <w:name w:val="998B6908116C49878DD685149F2EB553"/>
  </w:style>
  <w:style w:type="paragraph" w:customStyle="1" w:styleId="A930BC85A1AA4C4CB03730CAC4680D04">
    <w:name w:val="A930BC85A1AA4C4CB03730CAC4680D04"/>
  </w:style>
  <w:style w:type="paragraph" w:customStyle="1" w:styleId="F36EDC2C8FBA4A11BB9ECC677B7956F2">
    <w:name w:val="F36EDC2C8FBA4A11BB9ECC677B7956F2"/>
  </w:style>
  <w:style w:type="paragraph" w:customStyle="1" w:styleId="AC03CB7433194676B88E1AD2AFCD9435">
    <w:name w:val="AC03CB7433194676B88E1AD2AFCD9435"/>
  </w:style>
  <w:style w:type="paragraph" w:customStyle="1" w:styleId="5CFDD2C05ABF4AAF8CF4487046683816">
    <w:name w:val="5CFDD2C05ABF4AAF8CF4487046683816"/>
  </w:style>
  <w:style w:type="paragraph" w:customStyle="1" w:styleId="D792DF35CD8F4E35BB29B10F229F4569">
    <w:name w:val="D792DF35CD8F4E35BB29B10F229F4569"/>
  </w:style>
  <w:style w:type="paragraph" w:customStyle="1" w:styleId="F083896914854F9F948A46A3E5232AD8">
    <w:name w:val="F083896914854F9F948A46A3E5232AD8"/>
  </w:style>
  <w:style w:type="paragraph" w:customStyle="1" w:styleId="B48DC1140E4644D4B9762CFDA559B1DF">
    <w:name w:val="B48DC1140E4644D4B9762CFDA559B1DF"/>
  </w:style>
  <w:style w:type="paragraph" w:customStyle="1" w:styleId="9EC9097CA6C346D38DABAD4F820FAE6C">
    <w:name w:val="9EC9097CA6C346D38DABAD4F820FAE6C"/>
  </w:style>
  <w:style w:type="paragraph" w:customStyle="1" w:styleId="D2B32E2E48164B3CBD3EE72BAFF869AC">
    <w:name w:val="D2B32E2E48164B3CBD3EE72BAFF869AC"/>
  </w:style>
  <w:style w:type="paragraph" w:customStyle="1" w:styleId="1DF7D30BFE9245599A953D73013B9E49">
    <w:name w:val="1DF7D30BFE9245599A953D73013B9E49"/>
  </w:style>
  <w:style w:type="paragraph" w:customStyle="1" w:styleId="787216AC668547FE982349E838D96E2F">
    <w:name w:val="787216AC668547FE982349E838D96E2F"/>
  </w:style>
  <w:style w:type="paragraph" w:customStyle="1" w:styleId="35B4CE5D56514391B1925094F05B3D8E">
    <w:name w:val="35B4CE5D56514391B1925094F05B3D8E"/>
  </w:style>
  <w:style w:type="paragraph" w:customStyle="1" w:styleId="644D095016FB411C8D06D349F1077B6A">
    <w:name w:val="644D095016FB411C8D06D349F1077B6A"/>
  </w:style>
  <w:style w:type="paragraph" w:customStyle="1" w:styleId="5F1775FD1E564E9E9F78999368D9E4EA">
    <w:name w:val="5F1775FD1E564E9E9F78999368D9E4EA"/>
  </w:style>
  <w:style w:type="paragraph" w:customStyle="1" w:styleId="CE4CA7935ABF446094A4FD4D95623FF7">
    <w:name w:val="CE4CA7935ABF446094A4FD4D95623FF7"/>
  </w:style>
  <w:style w:type="paragraph" w:customStyle="1" w:styleId="9FD6F8FE754043E9884AE30204C0EA3F">
    <w:name w:val="9FD6F8FE754043E9884AE30204C0EA3F"/>
  </w:style>
  <w:style w:type="paragraph" w:customStyle="1" w:styleId="908E93E43C9A46438DBD264B52AC7F73">
    <w:name w:val="908E93E43C9A46438DBD264B52AC7F73"/>
  </w:style>
  <w:style w:type="paragraph" w:customStyle="1" w:styleId="227079747C2740589688B8EE15A4835B">
    <w:name w:val="227079747C2740589688B8EE15A4835B"/>
  </w:style>
  <w:style w:type="paragraph" w:customStyle="1" w:styleId="F4C3BA83C3A94E1F9113EDE76EE7C66F">
    <w:name w:val="F4C3BA83C3A94E1F9113EDE76EE7C66F"/>
  </w:style>
  <w:style w:type="paragraph" w:customStyle="1" w:styleId="04BFF37396644464829345DD583AA232">
    <w:name w:val="04BFF37396644464829345DD583AA232"/>
  </w:style>
  <w:style w:type="paragraph" w:customStyle="1" w:styleId="28D49B6866B6470B824B4B955627A8B0">
    <w:name w:val="28D49B6866B6470B824B4B955627A8B0"/>
  </w:style>
  <w:style w:type="paragraph" w:customStyle="1" w:styleId="F385DDF369F9458381B8A72E66347EE0">
    <w:name w:val="F385DDF369F9458381B8A72E66347EE0"/>
    <w:rsid w:val="00083386"/>
  </w:style>
  <w:style w:type="paragraph" w:customStyle="1" w:styleId="7633C195D705452D84A7CD5FE2400C8F">
    <w:name w:val="7633C195D705452D84A7CD5FE2400C8F"/>
    <w:rsid w:val="00083386"/>
  </w:style>
  <w:style w:type="paragraph" w:customStyle="1" w:styleId="7DB7CBB61CC54BD0AFA71ECD118FD803">
    <w:name w:val="7DB7CBB61CC54BD0AFA71ECD118FD803"/>
    <w:rsid w:val="00083386"/>
  </w:style>
  <w:style w:type="paragraph" w:customStyle="1" w:styleId="37E72FFEF528400981E876CE2AB014D6">
    <w:name w:val="37E72FFEF528400981E876CE2AB014D6"/>
    <w:rsid w:val="00083386"/>
  </w:style>
  <w:style w:type="paragraph" w:customStyle="1" w:styleId="364707EBC38047C6881E76B2936B5C01">
    <w:name w:val="364707EBC38047C6881E76B2936B5C01"/>
    <w:rsid w:val="00083386"/>
  </w:style>
  <w:style w:type="paragraph" w:customStyle="1" w:styleId="6F2691A2D0FC4C19B4DFDCC2FA1DB438">
    <w:name w:val="6F2691A2D0FC4C19B4DFDCC2FA1DB438"/>
    <w:rsid w:val="0005544F"/>
  </w:style>
  <w:style w:type="paragraph" w:customStyle="1" w:styleId="962A07AC4DFC4AAA85F3CA29EE643CDA">
    <w:name w:val="962A07AC4DFC4AAA85F3CA29EE643CDA"/>
    <w:rsid w:val="0005544F"/>
  </w:style>
  <w:style w:type="paragraph" w:customStyle="1" w:styleId="6BBA69289C544DCEB293B57E1DF110B8">
    <w:name w:val="6BBA69289C544DCEB293B57E1DF110B8"/>
    <w:rsid w:val="0005544F"/>
  </w:style>
  <w:style w:type="paragraph" w:customStyle="1" w:styleId="3336AD6FC5FE43489316B16EFA80629E">
    <w:name w:val="3336AD6FC5FE43489316B16EFA80629E"/>
    <w:rsid w:val="0005544F"/>
  </w:style>
  <w:style w:type="paragraph" w:customStyle="1" w:styleId="5FA1CB6FD0B94588B2C62E3F71D91870">
    <w:name w:val="5FA1CB6FD0B94588B2C62E3F71D91870"/>
    <w:rsid w:val="0005544F"/>
  </w:style>
  <w:style w:type="paragraph" w:customStyle="1" w:styleId="99988639F8A74995BA7E132D90136E6A">
    <w:name w:val="99988639F8A74995BA7E132D90136E6A"/>
    <w:rsid w:val="0005544F"/>
  </w:style>
  <w:style w:type="paragraph" w:customStyle="1" w:styleId="23B889AE885D4182B9BE3D0D6BD3CC24">
    <w:name w:val="23B889AE885D4182B9BE3D0D6BD3CC24"/>
    <w:rsid w:val="0005544F"/>
  </w:style>
  <w:style w:type="paragraph" w:customStyle="1" w:styleId="36A646FA188641CEBDEEE13DB8E6C13B">
    <w:name w:val="36A646FA188641CEBDEEE13DB8E6C13B"/>
    <w:rsid w:val="0005544F"/>
  </w:style>
  <w:style w:type="paragraph" w:customStyle="1" w:styleId="BD8B0A083A1B4E95890BA586C64C4440">
    <w:name w:val="BD8B0A083A1B4E95890BA586C64C4440"/>
    <w:rsid w:val="0005544F"/>
  </w:style>
  <w:style w:type="paragraph" w:customStyle="1" w:styleId="E1BFF79C1B27473D9515270F6F61F694">
    <w:name w:val="E1BFF79C1B27473D9515270F6F61F694"/>
    <w:rsid w:val="0005544F"/>
  </w:style>
  <w:style w:type="paragraph" w:customStyle="1" w:styleId="1987166AC5B44095B3322BEE5AC91B29">
    <w:name w:val="1987166AC5B44095B3322BEE5AC91B29"/>
    <w:rsid w:val="0005544F"/>
  </w:style>
  <w:style w:type="paragraph" w:customStyle="1" w:styleId="73AADF929576490A8D96D30A139B465B">
    <w:name w:val="73AADF929576490A8D96D30A139B465B"/>
    <w:rsid w:val="0005544F"/>
  </w:style>
  <w:style w:type="paragraph" w:customStyle="1" w:styleId="231D97DB6C324E97999C5B192827E45C">
    <w:name w:val="231D97DB6C324E97999C5B192827E45C"/>
    <w:rsid w:val="0005544F"/>
  </w:style>
  <w:style w:type="paragraph" w:customStyle="1" w:styleId="0B836B585B754C3D9FD7CC4C49BB2A44">
    <w:name w:val="0B836B585B754C3D9FD7CC4C49BB2A44"/>
    <w:rsid w:val="0005544F"/>
  </w:style>
  <w:style w:type="paragraph" w:customStyle="1" w:styleId="CD6BE126A70A47089852DF4EAB978D75">
    <w:name w:val="CD6BE126A70A47089852DF4EAB978D75"/>
    <w:rsid w:val="0005544F"/>
  </w:style>
  <w:style w:type="paragraph" w:customStyle="1" w:styleId="5A95947216864273BB2936A257E0A910">
    <w:name w:val="5A95947216864273BB2936A257E0A910"/>
    <w:rsid w:val="0005544F"/>
  </w:style>
  <w:style w:type="paragraph" w:customStyle="1" w:styleId="97087275FAD64958A518666206983897">
    <w:name w:val="97087275FAD64958A518666206983897"/>
    <w:rsid w:val="0005544F"/>
  </w:style>
  <w:style w:type="paragraph" w:customStyle="1" w:styleId="4D5885B320B649E3A280938D194673B2">
    <w:name w:val="4D5885B320B649E3A280938D194673B2"/>
    <w:rsid w:val="0005544F"/>
  </w:style>
  <w:style w:type="paragraph" w:customStyle="1" w:styleId="4F6477939E5046D9891D1FC5CCD051BC">
    <w:name w:val="4F6477939E5046D9891D1FC5CCD051BC"/>
    <w:rsid w:val="0005544F"/>
  </w:style>
  <w:style w:type="paragraph" w:customStyle="1" w:styleId="D2AFCF4989BF462FB631455B7E2B8AD1">
    <w:name w:val="D2AFCF4989BF462FB631455B7E2B8AD1"/>
    <w:rsid w:val="0005544F"/>
  </w:style>
  <w:style w:type="paragraph" w:customStyle="1" w:styleId="EA93E5097D254C0FB846CA3E08A8C46A">
    <w:name w:val="EA93E5097D254C0FB846CA3E08A8C46A"/>
    <w:rsid w:val="0005544F"/>
  </w:style>
  <w:style w:type="paragraph" w:customStyle="1" w:styleId="B16E9EF341E9464DB3FEB5B239B1B3AE">
    <w:name w:val="B16E9EF341E9464DB3FEB5B239B1B3AE"/>
    <w:rsid w:val="0005544F"/>
  </w:style>
  <w:style w:type="paragraph" w:customStyle="1" w:styleId="7248418471E449F3B9675E6CEF27E08A">
    <w:name w:val="7248418471E449F3B9675E6CEF27E08A"/>
    <w:rsid w:val="0005544F"/>
  </w:style>
  <w:style w:type="paragraph" w:customStyle="1" w:styleId="E18FA5F17DAF403E9B154A3E31418405">
    <w:name w:val="E18FA5F17DAF403E9B154A3E31418405"/>
    <w:rsid w:val="0005544F"/>
  </w:style>
  <w:style w:type="paragraph" w:customStyle="1" w:styleId="E58C9589F4D14F9E9EAAD2218DCC2548">
    <w:name w:val="E58C9589F4D14F9E9EAAD2218DCC2548"/>
    <w:rsid w:val="0005544F"/>
  </w:style>
  <w:style w:type="paragraph" w:customStyle="1" w:styleId="301175FC25B44C20815EA1173D4677A9">
    <w:name w:val="301175FC25B44C20815EA1173D4677A9"/>
    <w:rsid w:val="0005544F"/>
  </w:style>
  <w:style w:type="paragraph" w:customStyle="1" w:styleId="DAEF2B0925E54566ABECB255707F26FA">
    <w:name w:val="DAEF2B0925E54566ABECB255707F26FA"/>
    <w:rsid w:val="0005544F"/>
  </w:style>
  <w:style w:type="paragraph" w:customStyle="1" w:styleId="794570DCAA7645E3A8745C7390CEA0F9">
    <w:name w:val="794570DCAA7645E3A8745C7390CEA0F9"/>
    <w:rsid w:val="0005544F"/>
  </w:style>
  <w:style w:type="paragraph" w:customStyle="1" w:styleId="F4BA53F7837A4EA39A2D72D79125CFA5">
    <w:name w:val="F4BA53F7837A4EA39A2D72D79125CFA5"/>
    <w:rsid w:val="0005544F"/>
  </w:style>
  <w:style w:type="paragraph" w:customStyle="1" w:styleId="34AF64DC9E574A2DBD23FBC81B465103">
    <w:name w:val="34AF64DC9E574A2DBD23FBC81B465103"/>
    <w:rsid w:val="0005544F"/>
  </w:style>
  <w:style w:type="paragraph" w:customStyle="1" w:styleId="16D8A4F2B924467BBBF84EE9DC2968FA">
    <w:name w:val="16D8A4F2B924467BBBF84EE9DC2968FA"/>
    <w:rsid w:val="0005544F"/>
  </w:style>
  <w:style w:type="paragraph" w:customStyle="1" w:styleId="4CD8B5DF677C483683B8227AB2827E5C">
    <w:name w:val="4CD8B5DF677C483683B8227AB2827E5C"/>
    <w:rsid w:val="0005544F"/>
  </w:style>
  <w:style w:type="paragraph" w:customStyle="1" w:styleId="3E8F62EBD3604928AA951F652F2C6C83">
    <w:name w:val="3E8F62EBD3604928AA951F652F2C6C83"/>
    <w:rsid w:val="0005544F"/>
  </w:style>
  <w:style w:type="paragraph" w:customStyle="1" w:styleId="9E3D659F5C4C4696BEF5498F47ECD077">
    <w:name w:val="9E3D659F5C4C4696BEF5498F47ECD077"/>
    <w:rsid w:val="0005544F"/>
  </w:style>
  <w:style w:type="paragraph" w:customStyle="1" w:styleId="169D921A541C4FFE834536495323FE15">
    <w:name w:val="169D921A541C4FFE834536495323FE15"/>
    <w:rsid w:val="0005544F"/>
  </w:style>
  <w:style w:type="paragraph" w:customStyle="1" w:styleId="14FECFE33B2C4CFD881C2B2E5EF9FEF8">
    <w:name w:val="14FECFE33B2C4CFD881C2B2E5EF9FEF8"/>
    <w:rsid w:val="0005544F"/>
  </w:style>
  <w:style w:type="paragraph" w:customStyle="1" w:styleId="98C41AD1169848F48893B4FF26DD4471">
    <w:name w:val="98C41AD1169848F48893B4FF26DD4471"/>
    <w:rsid w:val="0005544F"/>
  </w:style>
  <w:style w:type="paragraph" w:customStyle="1" w:styleId="CADA1FAFE37D44EFB1581D28868D6AE2">
    <w:name w:val="CADA1FAFE37D44EFB1581D28868D6AE2"/>
    <w:rsid w:val="0005544F"/>
  </w:style>
  <w:style w:type="paragraph" w:customStyle="1" w:styleId="59F0A2570BCE4885A491E0FB73168DD1">
    <w:name w:val="59F0A2570BCE4885A491E0FB73168DD1"/>
    <w:rsid w:val="0005544F"/>
  </w:style>
  <w:style w:type="paragraph" w:customStyle="1" w:styleId="25EA4F897BD74AD5ACA59CDF290AFD74">
    <w:name w:val="25EA4F897BD74AD5ACA59CDF290AFD74"/>
    <w:rsid w:val="0005544F"/>
  </w:style>
  <w:style w:type="paragraph" w:customStyle="1" w:styleId="4C2584380C60422B950B5118A7A9CE5D">
    <w:name w:val="4C2584380C60422B950B5118A7A9CE5D"/>
    <w:rsid w:val="0005544F"/>
  </w:style>
  <w:style w:type="paragraph" w:customStyle="1" w:styleId="BAE146C5723241BFAB96AB73F75A0577">
    <w:name w:val="BAE146C5723241BFAB96AB73F75A0577"/>
    <w:rsid w:val="0005544F"/>
  </w:style>
  <w:style w:type="paragraph" w:customStyle="1" w:styleId="89989DC73E6A44D387C5381E272E7E19">
    <w:name w:val="89989DC73E6A44D387C5381E272E7E19"/>
    <w:rsid w:val="0005544F"/>
  </w:style>
  <w:style w:type="paragraph" w:customStyle="1" w:styleId="DAA78782E9E34FA2ACDF8A61A2570596">
    <w:name w:val="DAA78782E9E34FA2ACDF8A61A2570596"/>
    <w:rsid w:val="0005544F"/>
  </w:style>
  <w:style w:type="paragraph" w:customStyle="1" w:styleId="0F5E28340F314F57837EFBF5781EC1A6">
    <w:name w:val="0F5E28340F314F57837EFBF5781EC1A6"/>
    <w:rsid w:val="0005544F"/>
  </w:style>
  <w:style w:type="paragraph" w:customStyle="1" w:styleId="405739525A4E4EA2A60A38C9947D0E6B">
    <w:name w:val="405739525A4E4EA2A60A38C9947D0E6B"/>
    <w:rsid w:val="0005544F"/>
  </w:style>
  <w:style w:type="paragraph" w:customStyle="1" w:styleId="D15BE1D482EC49EDA4B4EB268F6065CC">
    <w:name w:val="D15BE1D482EC49EDA4B4EB268F6065CC"/>
    <w:rsid w:val="0005544F"/>
  </w:style>
  <w:style w:type="paragraph" w:customStyle="1" w:styleId="FF222987EC9A479AA031BF7BC5344D0F">
    <w:name w:val="FF222987EC9A479AA031BF7BC5344D0F"/>
    <w:rsid w:val="0005544F"/>
  </w:style>
  <w:style w:type="paragraph" w:customStyle="1" w:styleId="90B698F016B842EB9E356D61DD48FE9A">
    <w:name w:val="90B698F016B842EB9E356D61DD48FE9A"/>
    <w:rsid w:val="0005544F"/>
  </w:style>
  <w:style w:type="paragraph" w:customStyle="1" w:styleId="1661D68923FC4CFD9069D3681D278B89">
    <w:name w:val="1661D68923FC4CFD9069D3681D278B89"/>
    <w:rsid w:val="0005544F"/>
  </w:style>
  <w:style w:type="paragraph" w:customStyle="1" w:styleId="FB88653565CB49D4AA949360A5D6EB0A">
    <w:name w:val="FB88653565CB49D4AA949360A5D6EB0A"/>
    <w:rsid w:val="0005544F"/>
  </w:style>
  <w:style w:type="paragraph" w:customStyle="1" w:styleId="71D60B3A0EE54802935303DA098CC1D8">
    <w:name w:val="71D60B3A0EE54802935303DA098CC1D8"/>
    <w:rsid w:val="0005544F"/>
  </w:style>
  <w:style w:type="paragraph" w:customStyle="1" w:styleId="808E2927B75640F39119EEC07A8150F6">
    <w:name w:val="808E2927B75640F39119EEC07A8150F6"/>
    <w:rsid w:val="0005544F"/>
  </w:style>
  <w:style w:type="paragraph" w:customStyle="1" w:styleId="F487D1F7B61D4598A99DF8F04A7C7D98">
    <w:name w:val="F487D1F7B61D4598A99DF8F04A7C7D98"/>
    <w:rsid w:val="0005544F"/>
  </w:style>
  <w:style w:type="paragraph" w:customStyle="1" w:styleId="3C4019B1417447A8B9E93426DE6022B8">
    <w:name w:val="3C4019B1417447A8B9E93426DE6022B8"/>
    <w:rsid w:val="0005544F"/>
  </w:style>
  <w:style w:type="paragraph" w:customStyle="1" w:styleId="81E17EBD833C481EBE8AD02C4BEA6408">
    <w:name w:val="81E17EBD833C481EBE8AD02C4BEA6408"/>
    <w:rsid w:val="0005544F"/>
  </w:style>
  <w:style w:type="paragraph" w:customStyle="1" w:styleId="D7F6196DE119458EBB1866462D8EB058">
    <w:name w:val="D7F6196DE119458EBB1866462D8EB058"/>
    <w:rsid w:val="0005544F"/>
  </w:style>
  <w:style w:type="paragraph" w:customStyle="1" w:styleId="1AF6D8E04BD548838776C61712D764AF">
    <w:name w:val="1AF6D8E04BD548838776C61712D764AF"/>
    <w:rsid w:val="0005544F"/>
  </w:style>
  <w:style w:type="paragraph" w:customStyle="1" w:styleId="1E152AE4E2D3456C911811CCD32AE3F6">
    <w:name w:val="1E152AE4E2D3456C911811CCD32AE3F6"/>
    <w:rsid w:val="0005544F"/>
  </w:style>
  <w:style w:type="paragraph" w:customStyle="1" w:styleId="257DA8CE660D40129FBB720103F53477">
    <w:name w:val="257DA8CE660D40129FBB720103F53477"/>
    <w:rsid w:val="0005544F"/>
  </w:style>
  <w:style w:type="paragraph" w:customStyle="1" w:styleId="8A9DFD0A5BD64E1487E72910B7ECA930">
    <w:name w:val="8A9DFD0A5BD64E1487E72910B7ECA930"/>
    <w:rsid w:val="0005544F"/>
  </w:style>
  <w:style w:type="paragraph" w:customStyle="1" w:styleId="20FE191B4AE541698E50E4D1906D0549">
    <w:name w:val="20FE191B4AE541698E50E4D1906D0549"/>
    <w:rsid w:val="0005544F"/>
  </w:style>
  <w:style w:type="paragraph" w:customStyle="1" w:styleId="8223FDEBD42A41CEBAE71519DDD672D7">
    <w:name w:val="8223FDEBD42A41CEBAE71519DDD672D7"/>
    <w:rsid w:val="0005544F"/>
  </w:style>
  <w:style w:type="paragraph" w:customStyle="1" w:styleId="3D6D700FDC9A4C129ED9C5A6DB931E9D">
    <w:name w:val="3D6D700FDC9A4C129ED9C5A6DB931E9D"/>
    <w:rsid w:val="0005544F"/>
  </w:style>
  <w:style w:type="paragraph" w:customStyle="1" w:styleId="417573A3D1ED4E698777393790FF4706">
    <w:name w:val="417573A3D1ED4E698777393790FF4706"/>
    <w:rsid w:val="0005544F"/>
  </w:style>
  <w:style w:type="paragraph" w:customStyle="1" w:styleId="A7A6E5F9366E4E069C0BE6A992593F1B">
    <w:name w:val="A7A6E5F9366E4E069C0BE6A992593F1B"/>
    <w:rsid w:val="0005544F"/>
  </w:style>
  <w:style w:type="paragraph" w:customStyle="1" w:styleId="87C4680952D14A2E81158BC362038C47">
    <w:name w:val="87C4680952D14A2E81158BC362038C47"/>
    <w:rsid w:val="0005544F"/>
  </w:style>
  <w:style w:type="paragraph" w:customStyle="1" w:styleId="BDCC0FFAFF40422DA9F0C2894F64E925">
    <w:name w:val="BDCC0FFAFF40422DA9F0C2894F64E925"/>
    <w:rsid w:val="0005544F"/>
  </w:style>
  <w:style w:type="paragraph" w:customStyle="1" w:styleId="322EB91EDE544E0B93C8C12F1FC35AA3">
    <w:name w:val="322EB91EDE544E0B93C8C12F1FC35AA3"/>
    <w:rsid w:val="0005544F"/>
  </w:style>
  <w:style w:type="paragraph" w:customStyle="1" w:styleId="15BFC3BF5598415BB4A95BF348234EA7">
    <w:name w:val="15BFC3BF5598415BB4A95BF348234EA7"/>
    <w:rsid w:val="0005544F"/>
  </w:style>
  <w:style w:type="paragraph" w:customStyle="1" w:styleId="6E3A4A74BF40404FA4C24652F794D699">
    <w:name w:val="6E3A4A74BF40404FA4C24652F794D699"/>
    <w:rsid w:val="0005544F"/>
  </w:style>
  <w:style w:type="paragraph" w:customStyle="1" w:styleId="B4937944446C486C9776F6E75A3B292F">
    <w:name w:val="B4937944446C486C9776F6E75A3B292F"/>
    <w:rsid w:val="0005544F"/>
  </w:style>
  <w:style w:type="paragraph" w:customStyle="1" w:styleId="D62B6BBA718C46A49FEE4E442BD07B46">
    <w:name w:val="D62B6BBA718C46A49FEE4E442BD07B46"/>
    <w:rsid w:val="0005544F"/>
  </w:style>
  <w:style w:type="paragraph" w:customStyle="1" w:styleId="0F8B4DDD6EF6426C9C77063913257394">
    <w:name w:val="0F8B4DDD6EF6426C9C77063913257394"/>
    <w:rsid w:val="0005544F"/>
  </w:style>
  <w:style w:type="paragraph" w:customStyle="1" w:styleId="39164116DCC44560BAE2F00C4AC0F053">
    <w:name w:val="39164116DCC44560BAE2F00C4AC0F053"/>
    <w:rsid w:val="0005544F"/>
  </w:style>
  <w:style w:type="paragraph" w:customStyle="1" w:styleId="08A2EA8515E741D19404DDF107D94C97">
    <w:name w:val="08A2EA8515E741D19404DDF107D94C97"/>
    <w:rsid w:val="0005544F"/>
  </w:style>
  <w:style w:type="paragraph" w:customStyle="1" w:styleId="9BE6F791F1F44243A8BA4A18E8C2EC84">
    <w:name w:val="9BE6F791F1F44243A8BA4A18E8C2EC84"/>
    <w:rsid w:val="0005544F"/>
  </w:style>
  <w:style w:type="paragraph" w:customStyle="1" w:styleId="0BDFBB52216E49FBB7F4BF5AA4779552">
    <w:name w:val="0BDFBB52216E49FBB7F4BF5AA4779552"/>
    <w:rsid w:val="0005544F"/>
  </w:style>
  <w:style w:type="paragraph" w:customStyle="1" w:styleId="F0B4FA44573A488F84780D7DC64F53A1">
    <w:name w:val="F0B4FA44573A488F84780D7DC64F53A1"/>
    <w:rsid w:val="0005544F"/>
  </w:style>
  <w:style w:type="paragraph" w:customStyle="1" w:styleId="C7D0D6E0F68F4C4894C70D4785A2E49C">
    <w:name w:val="C7D0D6E0F68F4C4894C70D4785A2E49C"/>
    <w:rsid w:val="0005544F"/>
  </w:style>
  <w:style w:type="paragraph" w:customStyle="1" w:styleId="22483287BCA54CA2A8BF06D80F2F54FB">
    <w:name w:val="22483287BCA54CA2A8BF06D80F2F54FB"/>
    <w:rsid w:val="0005544F"/>
  </w:style>
  <w:style w:type="paragraph" w:customStyle="1" w:styleId="AFF101A267EF4D2DBBF7F10008FE77FD">
    <w:name w:val="AFF101A267EF4D2DBBF7F10008FE77FD"/>
    <w:rsid w:val="0005544F"/>
  </w:style>
  <w:style w:type="paragraph" w:customStyle="1" w:styleId="63FE4EBB1AC24E8FACB757C5B1CFC89D">
    <w:name w:val="63FE4EBB1AC24E8FACB757C5B1CFC89D"/>
    <w:rsid w:val="0005544F"/>
  </w:style>
  <w:style w:type="paragraph" w:customStyle="1" w:styleId="D8BF783141354F13A85A4EE4E3BF1B16">
    <w:name w:val="D8BF783141354F13A85A4EE4E3BF1B16"/>
    <w:rsid w:val="0005544F"/>
  </w:style>
  <w:style w:type="paragraph" w:customStyle="1" w:styleId="1C182A20C8304A07BF4DFCA58BD4A259">
    <w:name w:val="1C182A20C8304A07BF4DFCA58BD4A259"/>
    <w:rsid w:val="0005544F"/>
  </w:style>
  <w:style w:type="paragraph" w:customStyle="1" w:styleId="89B48768AEB346749E1CE455A8FA61DA">
    <w:name w:val="89B48768AEB346749E1CE455A8FA61DA"/>
    <w:rsid w:val="0005544F"/>
  </w:style>
  <w:style w:type="paragraph" w:customStyle="1" w:styleId="EF79F4860C3F4F078D4A1843AB37ACA1">
    <w:name w:val="EF79F4860C3F4F078D4A1843AB37ACA1"/>
    <w:rsid w:val="0005544F"/>
  </w:style>
  <w:style w:type="paragraph" w:customStyle="1" w:styleId="8DC35EEAC73E41B3BFDE97ACB1DC34C6">
    <w:name w:val="8DC35EEAC73E41B3BFDE97ACB1DC34C6"/>
    <w:rsid w:val="0005544F"/>
  </w:style>
  <w:style w:type="paragraph" w:customStyle="1" w:styleId="9A63FE3154C748318B450816301C7BF5">
    <w:name w:val="9A63FE3154C748318B450816301C7BF5"/>
    <w:rsid w:val="0005544F"/>
  </w:style>
  <w:style w:type="paragraph" w:customStyle="1" w:styleId="06971D2A462D4ACA96DBDAD6799BEEAD">
    <w:name w:val="06971D2A462D4ACA96DBDAD6799BEEAD"/>
    <w:rsid w:val="0005544F"/>
  </w:style>
  <w:style w:type="paragraph" w:customStyle="1" w:styleId="775152C9E36F4E4DBA5FE3509F0B1D9D">
    <w:name w:val="775152C9E36F4E4DBA5FE3509F0B1D9D"/>
    <w:rsid w:val="0005544F"/>
  </w:style>
  <w:style w:type="paragraph" w:customStyle="1" w:styleId="4F4DD7CEA6DE43CBBFBDB7CC0C2140A7">
    <w:name w:val="4F4DD7CEA6DE43CBBFBDB7CC0C2140A7"/>
    <w:rsid w:val="0005544F"/>
  </w:style>
  <w:style w:type="paragraph" w:customStyle="1" w:styleId="7AF28E3CE4F54B0195629C23A187CCCA">
    <w:name w:val="7AF28E3CE4F54B0195629C23A187CCCA"/>
    <w:rsid w:val="0005544F"/>
  </w:style>
  <w:style w:type="paragraph" w:customStyle="1" w:styleId="EC97D241AC8A454AA370697CDFC98BCA">
    <w:name w:val="EC97D241AC8A454AA370697CDFC98BCA"/>
    <w:rsid w:val="0005544F"/>
  </w:style>
  <w:style w:type="paragraph" w:customStyle="1" w:styleId="272DDFE8C29144EA8103BE4FBAEC45DA">
    <w:name w:val="272DDFE8C29144EA8103BE4FBAEC45DA"/>
    <w:rsid w:val="0005544F"/>
  </w:style>
  <w:style w:type="paragraph" w:customStyle="1" w:styleId="8F5DD28E4F5C403D87C9B6555B59A696">
    <w:name w:val="8F5DD28E4F5C403D87C9B6555B59A696"/>
    <w:rsid w:val="0005544F"/>
  </w:style>
  <w:style w:type="paragraph" w:customStyle="1" w:styleId="03E0AC678DA14AC8AE85CBD024F46A0B">
    <w:name w:val="03E0AC678DA14AC8AE85CBD024F46A0B"/>
    <w:rsid w:val="00055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172</TotalTime>
  <Pages>7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raj</dc:creator>
  <cp:keywords/>
  <dc:description/>
  <cp:lastModifiedBy>Raghul Raj Kanagaraj</cp:lastModifiedBy>
  <cp:revision>91</cp:revision>
  <dcterms:created xsi:type="dcterms:W3CDTF">2018-02-03T21:13:00Z</dcterms:created>
  <dcterms:modified xsi:type="dcterms:W3CDTF">2018-04-07T23:29:00Z</dcterms:modified>
  <cp:version/>
</cp:coreProperties>
</file>