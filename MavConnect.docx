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3D16" w14:textId="77777777" w:rsidR="000E5738" w:rsidRDefault="000E5738" w:rsidP="002208C7">
      <w:pPr>
        <w:pStyle w:val="Heading1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  <w:t>MAVCONNECT</w:t>
      </w:r>
    </w:p>
    <w:p w14:paraId="51CFB463" w14:textId="29D78A28" w:rsidR="00176EA2" w:rsidRPr="00176EA2" w:rsidRDefault="00176EA2" w:rsidP="000E5738">
      <w:pPr>
        <w:pStyle w:val="Heading1"/>
        <w:rPr>
          <w:sz w:val="28"/>
        </w:rPr>
      </w:pPr>
      <w:r>
        <w:rPr>
          <w:sz w:val="48"/>
          <w:szCs w:val="48"/>
          <w:lang w:eastAsia="zh-CN"/>
        </w:rPr>
        <w:t xml:space="preserve"> </w:t>
      </w:r>
      <w:r w:rsidRPr="000E5738">
        <w:rPr>
          <w:color w:val="FFFFFF" w:themeColor="background1"/>
          <w:sz w:val="28"/>
        </w:rPr>
        <w:t>Ivan Huang</w:t>
      </w:r>
    </w:p>
    <w:p w14:paraId="37C12202" w14:textId="77777777" w:rsidR="000E5738" w:rsidRDefault="000E5738" w:rsidP="000E5738">
      <w:pPr>
        <w:jc w:val="center"/>
        <w:rPr>
          <w:sz w:val="28"/>
          <w:szCs w:val="28"/>
        </w:rPr>
      </w:pPr>
      <w:r>
        <w:rPr>
          <w:sz w:val="28"/>
          <w:szCs w:val="28"/>
        </w:rPr>
        <w:t>Ivan Huang</w:t>
      </w:r>
    </w:p>
    <w:p w14:paraId="1F4713DC" w14:textId="0D274CFC" w:rsidR="00176EA2" w:rsidRPr="00176EA2" w:rsidRDefault="00176EA2" w:rsidP="000E5738">
      <w:pPr>
        <w:jc w:val="center"/>
        <w:rPr>
          <w:sz w:val="28"/>
          <w:szCs w:val="28"/>
        </w:rPr>
      </w:pPr>
      <w:r w:rsidRPr="00176EA2">
        <w:rPr>
          <w:sz w:val="28"/>
          <w:szCs w:val="28"/>
        </w:rPr>
        <w:t>Karthik Varma Gadiraju</w:t>
      </w:r>
    </w:p>
    <w:p w14:paraId="460BD98C" w14:textId="77777777" w:rsidR="00176EA2" w:rsidRPr="00176EA2" w:rsidRDefault="00176EA2" w:rsidP="000E5738">
      <w:pPr>
        <w:jc w:val="center"/>
        <w:rPr>
          <w:sz w:val="28"/>
          <w:szCs w:val="28"/>
        </w:rPr>
      </w:pPr>
      <w:r w:rsidRPr="00176EA2">
        <w:rPr>
          <w:sz w:val="28"/>
          <w:szCs w:val="28"/>
        </w:rPr>
        <w:t>SudeepKumar Shetty</w:t>
      </w:r>
    </w:p>
    <w:p w14:paraId="1BFFAC3A" w14:textId="77777777" w:rsidR="00176EA2" w:rsidRPr="00176EA2" w:rsidRDefault="00176EA2" w:rsidP="000E5738">
      <w:pPr>
        <w:jc w:val="center"/>
        <w:rPr>
          <w:sz w:val="28"/>
          <w:szCs w:val="28"/>
        </w:rPr>
      </w:pPr>
      <w:r w:rsidRPr="00176EA2">
        <w:rPr>
          <w:sz w:val="28"/>
          <w:szCs w:val="28"/>
        </w:rPr>
        <w:t>Suma Madhuri Donala</w:t>
      </w:r>
    </w:p>
    <w:p w14:paraId="77E64961" w14:textId="55B1F515" w:rsidR="00176EA2" w:rsidRPr="00176EA2" w:rsidRDefault="00176EA2" w:rsidP="000E5738">
      <w:pPr>
        <w:jc w:val="center"/>
        <w:rPr>
          <w:sz w:val="28"/>
          <w:szCs w:val="28"/>
        </w:rPr>
      </w:pPr>
      <w:r w:rsidRPr="00176EA2">
        <w:rPr>
          <w:sz w:val="28"/>
          <w:szCs w:val="28"/>
        </w:rPr>
        <w:t>Raghul Raj Kanagaraj</w:t>
      </w:r>
    </w:p>
    <w:p w14:paraId="271409C3" w14:textId="46C73D3B" w:rsidR="00176EA2" w:rsidRDefault="00176EA2" w:rsidP="00176EA2">
      <w:pPr>
        <w:jc w:val="right"/>
      </w:pPr>
    </w:p>
    <w:p w14:paraId="6484CD88" w14:textId="55CDD716" w:rsidR="00176EA2" w:rsidRDefault="00176EA2" w:rsidP="00176EA2">
      <w:pPr>
        <w:jc w:val="right"/>
      </w:pPr>
    </w:p>
    <w:p w14:paraId="573E574C" w14:textId="77777777" w:rsidR="000E5738" w:rsidRDefault="000E5738" w:rsidP="00176EA2">
      <w:pPr>
        <w:jc w:val="center"/>
        <w:rPr>
          <w:sz w:val="28"/>
          <w:szCs w:val="28"/>
        </w:rPr>
      </w:pPr>
    </w:p>
    <w:p w14:paraId="7E2FA287" w14:textId="77777777" w:rsidR="000E5738" w:rsidRDefault="000E5738" w:rsidP="00176EA2">
      <w:pPr>
        <w:jc w:val="center"/>
        <w:rPr>
          <w:sz w:val="28"/>
          <w:szCs w:val="28"/>
        </w:rPr>
      </w:pPr>
    </w:p>
    <w:p w14:paraId="4A653A22" w14:textId="0DA7ECAF" w:rsidR="00176EA2" w:rsidRPr="00176EA2" w:rsidRDefault="00176EA2" w:rsidP="00176EA2">
      <w:pPr>
        <w:jc w:val="center"/>
        <w:rPr>
          <w:b w:val="0"/>
          <w:sz w:val="28"/>
          <w:szCs w:val="28"/>
        </w:rPr>
      </w:pPr>
      <w:r w:rsidRPr="00176EA2">
        <w:rPr>
          <w:sz w:val="28"/>
          <w:szCs w:val="28"/>
        </w:rPr>
        <w:t>Project Description</w:t>
      </w:r>
    </w:p>
    <w:p w14:paraId="714B8333" w14:textId="77777777" w:rsidR="00176EA2" w:rsidRDefault="00176EA2" w:rsidP="00176EA2"/>
    <w:p w14:paraId="78484147" w14:textId="787C3C4F" w:rsidR="00ED4F56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 xml:space="preserve">The purpose of our website is to provide a single point of contact for students and company recruiters to connect. </w:t>
      </w:r>
    </w:p>
    <w:p w14:paraId="78F53821" w14:textId="52E6B8B1" w:rsidR="00176EA2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 xml:space="preserve">Students will be able to look for companies that are hiring and conversely companies can search for students who are seeking opportunities. </w:t>
      </w:r>
    </w:p>
    <w:p w14:paraId="19E0B391" w14:textId="2E954FC3" w:rsidR="00ED4F56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 xml:space="preserve">Our site will have </w:t>
      </w:r>
      <w:r w:rsidR="00896105">
        <w:rPr>
          <w:b w:val="0"/>
          <w:sz w:val="28"/>
          <w:szCs w:val="28"/>
        </w:rPr>
        <w:t>2</w:t>
      </w:r>
      <w:r w:rsidRPr="00E7731E">
        <w:rPr>
          <w:b w:val="0"/>
          <w:sz w:val="28"/>
          <w:szCs w:val="28"/>
        </w:rPr>
        <w:t xml:space="preserve"> different kinds of users.</w:t>
      </w:r>
      <w:r w:rsidR="00896105">
        <w:rPr>
          <w:b w:val="0"/>
          <w:sz w:val="28"/>
          <w:szCs w:val="28"/>
        </w:rPr>
        <w:t xml:space="preserve"> R</w:t>
      </w:r>
      <w:r w:rsidR="00ED4F56" w:rsidRPr="00E7731E">
        <w:rPr>
          <w:b w:val="0"/>
          <w:sz w:val="28"/>
          <w:szCs w:val="28"/>
        </w:rPr>
        <w:t xml:space="preserve">ecruiter, </w:t>
      </w:r>
      <w:r w:rsidR="00896105">
        <w:rPr>
          <w:b w:val="0"/>
          <w:sz w:val="28"/>
          <w:szCs w:val="28"/>
        </w:rPr>
        <w:t>S</w:t>
      </w:r>
      <w:r w:rsidR="00ED4F56" w:rsidRPr="00E7731E">
        <w:rPr>
          <w:b w:val="0"/>
          <w:sz w:val="28"/>
          <w:szCs w:val="28"/>
        </w:rPr>
        <w:t xml:space="preserve">tudents. </w:t>
      </w:r>
    </w:p>
    <w:p w14:paraId="1B109C65" w14:textId="77777777" w:rsidR="00ED4F56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 xml:space="preserve">A recruiter who will be able to post jobs with specific requirements and details and review student resumes and applications. </w:t>
      </w:r>
    </w:p>
    <w:p w14:paraId="7DA337DC" w14:textId="62124EB8" w:rsidR="00ED4F56" w:rsidRPr="00E7731E" w:rsidRDefault="00ED4F56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>Finally,</w:t>
      </w:r>
      <w:r w:rsidR="00176EA2" w:rsidRPr="00E7731E">
        <w:rPr>
          <w:b w:val="0"/>
          <w:sz w:val="28"/>
          <w:szCs w:val="28"/>
        </w:rPr>
        <w:t xml:space="preserve"> students who can create a profile which describes their area of interest and skills. A student will also </w:t>
      </w:r>
      <w:r w:rsidR="007F5208" w:rsidRPr="00E7731E">
        <w:rPr>
          <w:b w:val="0"/>
          <w:sz w:val="28"/>
          <w:szCs w:val="28"/>
        </w:rPr>
        <w:t>can</w:t>
      </w:r>
      <w:r w:rsidR="00176EA2" w:rsidRPr="00E7731E">
        <w:rPr>
          <w:b w:val="0"/>
          <w:sz w:val="28"/>
          <w:szCs w:val="28"/>
        </w:rPr>
        <w:t xml:space="preserve"> upload their resume/cover letters as well as search for job openings.</w:t>
      </w:r>
    </w:p>
    <w:p w14:paraId="72774CE3" w14:textId="52253C60" w:rsidR="00176EA2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>Once a student and recruiter connect, they will have the option to communicate directly.</w:t>
      </w:r>
    </w:p>
    <w:p w14:paraId="65CD86E4" w14:textId="390B7601" w:rsidR="00176EA2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>A search engine will also be provided which will allow students to search for jobs based on criteria such as location and salary.</w:t>
      </w:r>
    </w:p>
    <w:p w14:paraId="4C59339B" w14:textId="79579C44" w:rsidR="00ED4F56" w:rsidRPr="00E7731E" w:rsidRDefault="00176EA2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>Similar websites include Indeed, LinkedIn, and Glassdoor. However, our website will cater to students specifically</w:t>
      </w:r>
      <w:r w:rsidR="00AF6B9D">
        <w:rPr>
          <w:b w:val="0"/>
          <w:sz w:val="28"/>
          <w:szCs w:val="28"/>
        </w:rPr>
        <w:t>.</w:t>
      </w:r>
      <w:r w:rsidRPr="00E7731E">
        <w:rPr>
          <w:b w:val="0"/>
          <w:sz w:val="28"/>
          <w:szCs w:val="28"/>
        </w:rPr>
        <w:t xml:space="preserve"> </w:t>
      </w:r>
    </w:p>
    <w:p w14:paraId="1BDF879F" w14:textId="3E0A7545" w:rsidR="00176EA2" w:rsidRPr="00E7731E" w:rsidRDefault="00ED4F56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 xml:space="preserve">This </w:t>
      </w:r>
      <w:r w:rsidR="00731F86">
        <w:rPr>
          <w:b w:val="0"/>
          <w:sz w:val="28"/>
          <w:szCs w:val="28"/>
        </w:rPr>
        <w:t xml:space="preserve">website </w:t>
      </w:r>
      <w:r w:rsidR="00176EA2" w:rsidRPr="00E7731E">
        <w:rPr>
          <w:b w:val="0"/>
          <w:sz w:val="28"/>
          <w:szCs w:val="28"/>
        </w:rPr>
        <w:t>will help recruiters narrow their searches and increase the likelihood that students can find the perfect match.</w:t>
      </w:r>
    </w:p>
    <w:p w14:paraId="560DFF29" w14:textId="77777777" w:rsidR="00462C83" w:rsidRPr="00E7731E" w:rsidRDefault="00462C83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bookmarkStart w:id="0" w:name="_GoBack"/>
      <w:bookmarkEnd w:id="0"/>
      <w:r w:rsidRPr="00E7731E">
        <w:rPr>
          <w:b w:val="0"/>
          <w:sz w:val="28"/>
          <w:szCs w:val="28"/>
        </w:rPr>
        <w:t>The website</w:t>
      </w:r>
      <w:r w:rsidR="00176EA2" w:rsidRPr="00E7731E">
        <w:rPr>
          <w:b w:val="0"/>
          <w:sz w:val="28"/>
          <w:szCs w:val="28"/>
        </w:rPr>
        <w:t xml:space="preserve"> should run on Edge, Chrome, Firefox, and Safari. </w:t>
      </w:r>
    </w:p>
    <w:p w14:paraId="69629B14" w14:textId="1F7C00E7" w:rsidR="00176EA2" w:rsidRPr="00E7731E" w:rsidRDefault="00462C83" w:rsidP="00E7731E">
      <w:pPr>
        <w:pStyle w:val="ListParagraph"/>
        <w:numPr>
          <w:ilvl w:val="1"/>
          <w:numId w:val="12"/>
        </w:numPr>
        <w:rPr>
          <w:b w:val="0"/>
          <w:sz w:val="28"/>
          <w:szCs w:val="28"/>
        </w:rPr>
      </w:pPr>
      <w:r w:rsidRPr="00E7731E">
        <w:rPr>
          <w:b w:val="0"/>
          <w:sz w:val="28"/>
          <w:szCs w:val="28"/>
        </w:rPr>
        <w:t>The website is</w:t>
      </w:r>
      <w:r w:rsidR="00176EA2" w:rsidRPr="00E7731E">
        <w:rPr>
          <w:b w:val="0"/>
          <w:sz w:val="28"/>
          <w:szCs w:val="28"/>
        </w:rPr>
        <w:t xml:space="preserve"> written in web-based languages: HTML5, CSS, PHP, and we will use an </w:t>
      </w:r>
      <w:r w:rsidRPr="00E7731E">
        <w:rPr>
          <w:b w:val="0"/>
          <w:sz w:val="28"/>
          <w:szCs w:val="28"/>
        </w:rPr>
        <w:t>My</w:t>
      </w:r>
      <w:r w:rsidR="00176EA2" w:rsidRPr="00E7731E">
        <w:rPr>
          <w:b w:val="0"/>
          <w:sz w:val="28"/>
          <w:szCs w:val="28"/>
        </w:rPr>
        <w:t>SQL database.</w:t>
      </w:r>
    </w:p>
    <w:p w14:paraId="06E43093" w14:textId="77777777" w:rsidR="00176EA2" w:rsidRPr="00176EA2" w:rsidRDefault="00176EA2" w:rsidP="00176EA2">
      <w:pPr>
        <w:rPr>
          <w:b w:val="0"/>
        </w:rPr>
      </w:pPr>
    </w:p>
    <w:p w14:paraId="54C14A6C" w14:textId="77777777" w:rsidR="00176EA2" w:rsidRPr="00176EA2" w:rsidRDefault="00176EA2" w:rsidP="00176EA2">
      <w:pPr>
        <w:rPr>
          <w:b w:val="0"/>
        </w:rPr>
      </w:pPr>
    </w:p>
    <w:p w14:paraId="5C64DC38" w14:textId="77777777" w:rsidR="00176EA2" w:rsidRPr="00176EA2" w:rsidRDefault="00176EA2" w:rsidP="00176EA2">
      <w:pPr>
        <w:jc w:val="right"/>
        <w:rPr>
          <w:lang w:eastAsia="zh-CN"/>
        </w:rPr>
      </w:pPr>
    </w:p>
    <w:sectPr w:rsidR="00176EA2" w:rsidRPr="00176EA2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E4FA" w14:textId="77777777" w:rsidR="00E15AF0" w:rsidRDefault="00E15AF0" w:rsidP="00BA11A8">
      <w:r>
        <w:separator/>
      </w:r>
    </w:p>
  </w:endnote>
  <w:endnote w:type="continuationSeparator" w:id="0">
    <w:p w14:paraId="73D06DFF" w14:textId="77777777" w:rsidR="00E15AF0" w:rsidRDefault="00E15AF0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3B3DD" w14:textId="77777777" w:rsidR="00E15AF0" w:rsidRDefault="00E15AF0" w:rsidP="00BA11A8">
      <w:r>
        <w:separator/>
      </w:r>
    </w:p>
  </w:footnote>
  <w:footnote w:type="continuationSeparator" w:id="0">
    <w:p w14:paraId="602645AD" w14:textId="77777777" w:rsidR="00E15AF0" w:rsidRDefault="00E15AF0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5C455A"/>
    <w:multiLevelType w:val="hybridMultilevel"/>
    <w:tmpl w:val="B95A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91933"/>
    <w:multiLevelType w:val="hybridMultilevel"/>
    <w:tmpl w:val="EAC2D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A2"/>
    <w:rsid w:val="0001449C"/>
    <w:rsid w:val="000D6233"/>
    <w:rsid w:val="000E5738"/>
    <w:rsid w:val="000F0F32"/>
    <w:rsid w:val="000F327C"/>
    <w:rsid w:val="000F57EC"/>
    <w:rsid w:val="001626D1"/>
    <w:rsid w:val="00176EA2"/>
    <w:rsid w:val="00185A91"/>
    <w:rsid w:val="002208C7"/>
    <w:rsid w:val="002D2B20"/>
    <w:rsid w:val="00302B2E"/>
    <w:rsid w:val="003E181A"/>
    <w:rsid w:val="00462C83"/>
    <w:rsid w:val="004F2B1E"/>
    <w:rsid w:val="005041B2"/>
    <w:rsid w:val="00550F0F"/>
    <w:rsid w:val="005666FC"/>
    <w:rsid w:val="005D3D0E"/>
    <w:rsid w:val="006058D8"/>
    <w:rsid w:val="00627EAA"/>
    <w:rsid w:val="00635447"/>
    <w:rsid w:val="00690DE0"/>
    <w:rsid w:val="006B3312"/>
    <w:rsid w:val="006C0C55"/>
    <w:rsid w:val="006C539D"/>
    <w:rsid w:val="006D17A1"/>
    <w:rsid w:val="00731F86"/>
    <w:rsid w:val="007C14B5"/>
    <w:rsid w:val="007F5208"/>
    <w:rsid w:val="00804257"/>
    <w:rsid w:val="00825B38"/>
    <w:rsid w:val="00896105"/>
    <w:rsid w:val="008D778C"/>
    <w:rsid w:val="008F7ADA"/>
    <w:rsid w:val="009468B1"/>
    <w:rsid w:val="00960DFC"/>
    <w:rsid w:val="009B16DA"/>
    <w:rsid w:val="00A07955"/>
    <w:rsid w:val="00A678CE"/>
    <w:rsid w:val="00AA24B5"/>
    <w:rsid w:val="00AF6B9D"/>
    <w:rsid w:val="00B05779"/>
    <w:rsid w:val="00BA11A8"/>
    <w:rsid w:val="00BD762C"/>
    <w:rsid w:val="00C40A72"/>
    <w:rsid w:val="00D45CE4"/>
    <w:rsid w:val="00DE7946"/>
    <w:rsid w:val="00E13E8C"/>
    <w:rsid w:val="00E15AF0"/>
    <w:rsid w:val="00E7731E"/>
    <w:rsid w:val="00E81E88"/>
    <w:rsid w:val="00EB5AF3"/>
    <w:rsid w:val="00ED4F56"/>
    <w:rsid w:val="00F76627"/>
    <w:rsid w:val="00F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EF18D"/>
  <w15:docId w15:val="{AD3D8A42-7566-4729-B28E-BF9F428A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7955"/>
    <w:rPr>
      <w:b/>
    </w:rPr>
  </w:style>
  <w:style w:type="paragraph" w:styleId="Heading1">
    <w:name w:val="heading 1"/>
    <w:basedOn w:val="Normal"/>
    <w:next w:val="Normal"/>
    <w:link w:val="Heading1Char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635447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635447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635447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635447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635447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635447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635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37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Raghul Raj Kanagaraj</cp:lastModifiedBy>
  <cp:revision>45</cp:revision>
  <dcterms:created xsi:type="dcterms:W3CDTF">2018-02-09T20:23:00Z</dcterms:created>
  <dcterms:modified xsi:type="dcterms:W3CDTF">2018-04-08T00:40:00Z</dcterms:modified>
</cp:coreProperties>
</file>